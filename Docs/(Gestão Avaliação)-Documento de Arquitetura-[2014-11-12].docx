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61" w:rsidRDefault="003C3661" w:rsidP="003C3661">
      <w:pPr>
        <w:pStyle w:val="TtulodoDocumento"/>
        <w:spacing w:line="240" w:lineRule="auto"/>
        <w:rPr>
          <w:rFonts w:ascii="Calibri" w:hAnsi="Calibri"/>
          <w:color w:val="365F91"/>
          <w:sz w:val="96"/>
        </w:rPr>
      </w:pPr>
      <w:bookmarkStart w:id="0" w:name="_Toc216773958"/>
      <w:bookmarkStart w:id="1" w:name="_Toc216774147"/>
      <w:bookmarkStart w:id="2" w:name="_Toc216774440"/>
      <w:bookmarkStart w:id="3" w:name="_Toc216774500"/>
      <w:bookmarkStart w:id="4" w:name="_Toc216774707"/>
      <w:bookmarkStart w:id="5" w:name="_Toc216774853"/>
      <w:bookmarkStart w:id="6" w:name="_Toc216774869"/>
      <w:bookmarkStart w:id="7" w:name="_Toc216841155"/>
      <w:bookmarkStart w:id="8" w:name="_Toc216841189"/>
      <w:bookmarkStart w:id="9" w:name="_Toc216870350"/>
      <w:bookmarkStart w:id="10" w:name="_Toc217215325"/>
      <w:bookmarkStart w:id="11" w:name="_Toc217215353"/>
      <w:bookmarkStart w:id="12" w:name="_Toc219277815"/>
      <w:bookmarkStart w:id="13" w:name="_Toc219277906"/>
      <w:bookmarkStart w:id="14" w:name="_Toc219287155"/>
      <w:bookmarkStart w:id="15" w:name="_Toc219287337"/>
      <w:bookmarkStart w:id="16" w:name="_Toc219287719"/>
      <w:bookmarkStart w:id="17" w:name="_Toc219287783"/>
      <w:bookmarkStart w:id="18" w:name="_Toc221512476"/>
      <w:bookmarkStart w:id="19" w:name="_Toc222312214"/>
      <w:bookmarkStart w:id="20" w:name="_Toc224360539"/>
      <w:bookmarkStart w:id="21" w:name="_Toc225598802"/>
      <w:bookmarkStart w:id="22" w:name="_Toc225598843"/>
      <w:bookmarkStart w:id="23" w:name="_Toc250396016"/>
      <w:bookmarkStart w:id="24" w:name="_Toc251248708"/>
      <w:bookmarkStart w:id="25" w:name="_Toc258433549"/>
      <w:bookmarkStart w:id="26" w:name="_Toc259816513"/>
      <w:bookmarkStart w:id="27" w:name="_Toc259816904"/>
      <w:bookmarkStart w:id="28" w:name="_Toc263444134"/>
      <w:bookmarkStart w:id="29" w:name="_Toc263447391"/>
      <w:bookmarkStart w:id="30" w:name="_Toc264046755"/>
    </w:p>
    <w:p w:rsidR="002D1487" w:rsidRDefault="002D1487" w:rsidP="002D1487">
      <w:pPr>
        <w:pStyle w:val="TtulodoDocumento"/>
        <w:spacing w:line="240" w:lineRule="auto"/>
        <w:rPr>
          <w:szCs w:val="48"/>
        </w:rPr>
      </w:pPr>
    </w:p>
    <w:p w:rsidR="002D1487" w:rsidRDefault="002D1487" w:rsidP="002D1487">
      <w:pPr>
        <w:pStyle w:val="TtulodoDocumento"/>
        <w:spacing w:line="240" w:lineRule="auto"/>
        <w:rPr>
          <w:szCs w:val="48"/>
        </w:rPr>
      </w:pPr>
    </w:p>
    <w:p w:rsidR="002D1487" w:rsidRDefault="002D1487" w:rsidP="002D1487">
      <w:pPr>
        <w:pStyle w:val="TtulodoDocumento"/>
        <w:spacing w:line="240" w:lineRule="auto"/>
        <w:rPr>
          <w:szCs w:val="48"/>
        </w:rPr>
      </w:pPr>
    </w:p>
    <w:p w:rsidR="002D1487" w:rsidRDefault="002D1487" w:rsidP="002D1487">
      <w:pPr>
        <w:pStyle w:val="TtulodoDocumento"/>
        <w:spacing w:line="240" w:lineRule="auto"/>
        <w:rPr>
          <w:szCs w:val="48"/>
        </w:rPr>
      </w:pPr>
    </w:p>
    <w:p w:rsidR="003C3661" w:rsidRPr="002D1487" w:rsidRDefault="002D1487" w:rsidP="002D1487">
      <w:pPr>
        <w:pStyle w:val="TtulodoDocumento"/>
        <w:spacing w:line="240" w:lineRule="auto"/>
        <w:rPr>
          <w:szCs w:val="48"/>
        </w:rPr>
      </w:pPr>
      <w:r w:rsidRPr="002D1487">
        <w:rPr>
          <w:szCs w:val="48"/>
        </w:rPr>
        <w:t>Documento de Arquitetura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p w:rsidR="00BA4711" w:rsidRPr="00E20B15" w:rsidRDefault="00E20B15" w:rsidP="003C3661">
      <w:pPr>
        <w:pStyle w:val="TtulodoDocumento"/>
        <w:spacing w:line="240" w:lineRule="auto"/>
        <w:rPr>
          <w:sz w:val="40"/>
        </w:rPr>
      </w:pPr>
      <w:r w:rsidRPr="00E20B15">
        <w:rPr>
          <w:sz w:val="40"/>
        </w:rPr>
        <w:t>Gestão Avaliação</w:t>
      </w:r>
    </w:p>
    <w:p w:rsidR="00BB2DE7" w:rsidRPr="00E20B15" w:rsidRDefault="00501C73" w:rsidP="002D1487">
      <w:pPr>
        <w:pStyle w:val="TtulodoDocumento"/>
        <w:spacing w:line="240" w:lineRule="auto"/>
        <w:rPr>
          <w:sz w:val="40"/>
        </w:rPr>
      </w:pPr>
      <w:r>
        <w:rPr>
          <w:sz w:val="40"/>
        </w:rPr>
        <w:t>1.9</w:t>
      </w:r>
      <w:bookmarkStart w:id="31" w:name="_GoBack"/>
      <w:bookmarkEnd w:id="31"/>
      <w:r w:rsidR="00E20B15" w:rsidRPr="00E20B15">
        <w:rPr>
          <w:sz w:val="40"/>
        </w:rPr>
        <w:t>.0.0</w:t>
      </w:r>
    </w:p>
    <w:p w:rsidR="009452B4" w:rsidRPr="00B50A03" w:rsidRDefault="009452B4" w:rsidP="009452B4">
      <w:pPr>
        <w:rPr>
          <w:lang w:val="pt-BR" w:eastAsia="pt-BR"/>
        </w:rPr>
      </w:pPr>
    </w:p>
    <w:p w:rsidR="00986516" w:rsidRDefault="00986516" w:rsidP="0092669B">
      <w:pPr>
        <w:rPr>
          <w:lang w:val="pt-BR" w:eastAsia="pt-BR"/>
        </w:rPr>
      </w:pPr>
    </w:p>
    <w:p w:rsidR="00986516" w:rsidRDefault="00986516" w:rsidP="0092669B">
      <w:pPr>
        <w:rPr>
          <w:lang w:val="pt-BR" w:eastAsia="pt-BR"/>
        </w:rPr>
      </w:pPr>
    </w:p>
    <w:p w:rsidR="00986516" w:rsidRDefault="00986516" w:rsidP="0092669B">
      <w:pPr>
        <w:rPr>
          <w:lang w:val="pt-BR" w:eastAsia="pt-BR"/>
        </w:rPr>
      </w:pPr>
    </w:p>
    <w:p w:rsidR="00986516" w:rsidRDefault="00986516" w:rsidP="0092669B">
      <w:pPr>
        <w:rPr>
          <w:lang w:val="pt-BR" w:eastAsia="pt-BR"/>
        </w:rPr>
      </w:pPr>
    </w:p>
    <w:p w:rsidR="00986516" w:rsidRDefault="00986516" w:rsidP="0092669B">
      <w:pPr>
        <w:rPr>
          <w:lang w:val="pt-BR" w:eastAsia="pt-BR"/>
        </w:rPr>
      </w:pPr>
    </w:p>
    <w:p w:rsidR="00986516" w:rsidRDefault="00986516" w:rsidP="0092669B">
      <w:pPr>
        <w:rPr>
          <w:lang w:val="pt-BR" w:eastAsia="pt-BR"/>
        </w:rPr>
      </w:pPr>
    </w:p>
    <w:p w:rsidR="00986516" w:rsidRDefault="00986516" w:rsidP="0092669B">
      <w:pPr>
        <w:rPr>
          <w:lang w:val="pt-BR" w:eastAsia="pt-BR"/>
        </w:rPr>
      </w:pPr>
    </w:p>
    <w:p w:rsidR="00986516" w:rsidRDefault="00986516" w:rsidP="0092669B">
      <w:pPr>
        <w:rPr>
          <w:lang w:val="pt-BR" w:eastAsia="pt-BR"/>
        </w:rPr>
      </w:pPr>
    </w:p>
    <w:p w:rsidR="00986516" w:rsidRDefault="00986516" w:rsidP="0092669B">
      <w:pPr>
        <w:rPr>
          <w:lang w:val="pt-BR" w:eastAsia="pt-BR"/>
        </w:rPr>
      </w:pPr>
    </w:p>
    <w:p w:rsidR="00986516" w:rsidRDefault="00986516" w:rsidP="0092669B">
      <w:pPr>
        <w:rPr>
          <w:lang w:val="pt-BR" w:eastAsia="pt-BR"/>
        </w:rPr>
      </w:pPr>
    </w:p>
    <w:p w:rsidR="00986516" w:rsidRPr="00986516" w:rsidRDefault="009452B4" w:rsidP="000F210C">
      <w:pPr>
        <w:rPr>
          <w:rFonts w:ascii="Arial" w:eastAsia="Times New Roman" w:hAnsi="Arial" w:cs="Arial"/>
          <w:caps/>
          <w:kern w:val="32"/>
          <w:sz w:val="28"/>
          <w:szCs w:val="40"/>
          <w:lang w:val="pt-BR" w:bidi="ar-SA"/>
        </w:rPr>
      </w:pPr>
      <w:r>
        <w:rPr>
          <w:rFonts w:ascii="Arial" w:eastAsia="Times New Roman" w:hAnsi="Arial" w:cs="Arial"/>
          <w:kern w:val="32"/>
          <w:sz w:val="28"/>
          <w:szCs w:val="40"/>
          <w:lang w:val="pt-BR" w:bidi="ar-SA"/>
        </w:rPr>
        <w:t>I</w:t>
      </w:r>
      <w:r w:rsidR="00986516" w:rsidRPr="00986516">
        <w:rPr>
          <w:rFonts w:ascii="Arial" w:eastAsia="Times New Roman" w:hAnsi="Arial" w:cs="Arial"/>
          <w:kern w:val="32"/>
          <w:sz w:val="28"/>
          <w:szCs w:val="40"/>
          <w:lang w:val="pt-BR" w:bidi="ar-SA"/>
        </w:rPr>
        <w:t xml:space="preserve">. </w:t>
      </w:r>
      <w:r w:rsidR="00986516" w:rsidRPr="000F210C">
        <w:rPr>
          <w:b/>
          <w:sz w:val="32"/>
        </w:rPr>
        <w:t>ÍNDICE</w:t>
      </w:r>
    </w:p>
    <w:sdt>
      <w:sdtPr>
        <w:rPr>
          <w:b w:val="0"/>
          <w:bCs w:val="0"/>
          <w:caps w:val="0"/>
          <w:spacing w:val="0"/>
          <w:sz w:val="20"/>
          <w:szCs w:val="20"/>
        </w:rPr>
        <w:id w:val="4160237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1B2732" w:rsidRPr="00F40452" w:rsidRDefault="001B2732">
          <w:pPr>
            <w:pStyle w:val="CabealhodoSumrio"/>
            <w:rPr>
              <w:lang w:val="pt-BR"/>
            </w:rPr>
          </w:pPr>
        </w:p>
        <w:p w:rsidR="00EC37FF" w:rsidRDefault="00E66A18">
          <w:pPr>
            <w:pStyle w:val="Sumrio1"/>
            <w:rPr>
              <w:noProof/>
              <w:sz w:val="22"/>
              <w:szCs w:val="22"/>
              <w:lang w:val="pt-BR" w:eastAsia="pt-BR" w:bidi="ar-SA"/>
            </w:rPr>
          </w:pPr>
          <w:r w:rsidRPr="009452B4">
            <w:rPr>
              <w:rStyle w:val="Hyperlink"/>
              <w:rFonts w:ascii="Verdana" w:eastAsia="Times New Roman" w:hAnsi="Verdana" w:cs="Times New Roman"/>
              <w:b/>
              <w:bCs/>
              <w:caps/>
              <w:noProof/>
              <w:lang w:val="pt-BR" w:bidi="ar-SA"/>
            </w:rPr>
            <w:fldChar w:fldCharType="begin"/>
          </w:r>
          <w:r w:rsidR="001B2732" w:rsidRPr="009452B4">
            <w:rPr>
              <w:rStyle w:val="Hyperlink"/>
              <w:rFonts w:ascii="Verdana" w:eastAsia="Times New Roman" w:hAnsi="Verdana" w:cs="Times New Roman"/>
              <w:b/>
              <w:bCs/>
              <w:caps/>
              <w:noProof/>
              <w:lang w:val="pt-BR" w:bidi="ar-SA"/>
            </w:rPr>
            <w:instrText xml:space="preserve"> TOC \o "1-3" \h \z \u </w:instrText>
          </w:r>
          <w:r w:rsidRPr="009452B4">
            <w:rPr>
              <w:rStyle w:val="Hyperlink"/>
              <w:rFonts w:ascii="Verdana" w:eastAsia="Times New Roman" w:hAnsi="Verdana" w:cs="Times New Roman"/>
              <w:b/>
              <w:bCs/>
              <w:caps/>
              <w:noProof/>
              <w:lang w:val="pt-BR" w:bidi="ar-SA"/>
            </w:rPr>
            <w:fldChar w:fldCharType="separate"/>
          </w:r>
          <w:hyperlink w:anchor="_Toc444271270" w:history="1">
            <w:r w:rsidR="00EC37FF" w:rsidRPr="000F5E33">
              <w:rPr>
                <w:rStyle w:val="Hyperlink"/>
                <w:rFonts w:ascii="Arial" w:eastAsia="Times New Roman" w:hAnsi="Arial" w:cs="Arial"/>
                <w:noProof/>
                <w:kern w:val="32"/>
                <w:lang w:val="pt-BR"/>
              </w:rPr>
              <w:t>1. GLOSSÁRIO</w:t>
            </w:r>
            <w:r w:rsidR="00EC37FF">
              <w:rPr>
                <w:noProof/>
                <w:webHidden/>
              </w:rPr>
              <w:tab/>
            </w:r>
            <w:r w:rsidR="00EC37FF">
              <w:rPr>
                <w:noProof/>
                <w:webHidden/>
              </w:rPr>
              <w:fldChar w:fldCharType="begin"/>
            </w:r>
            <w:r w:rsidR="00EC37FF">
              <w:rPr>
                <w:noProof/>
                <w:webHidden/>
              </w:rPr>
              <w:instrText xml:space="preserve"> PAGEREF _Toc444271270 \h </w:instrText>
            </w:r>
            <w:r w:rsidR="00EC37FF">
              <w:rPr>
                <w:noProof/>
                <w:webHidden/>
              </w:rPr>
            </w:r>
            <w:r w:rsidR="00EC37FF">
              <w:rPr>
                <w:noProof/>
                <w:webHidden/>
              </w:rPr>
              <w:fldChar w:fldCharType="separate"/>
            </w:r>
            <w:r w:rsidR="00EC37FF">
              <w:rPr>
                <w:noProof/>
                <w:webHidden/>
              </w:rPr>
              <w:t>4</w:t>
            </w:r>
            <w:r w:rsidR="00EC37FF">
              <w:rPr>
                <w:noProof/>
                <w:webHidden/>
              </w:rPr>
              <w:fldChar w:fldCharType="end"/>
            </w:r>
          </w:hyperlink>
        </w:p>
        <w:p w:rsidR="00EC37FF" w:rsidRDefault="00EC37FF">
          <w:pPr>
            <w:pStyle w:val="Sumrio1"/>
            <w:rPr>
              <w:noProof/>
              <w:sz w:val="22"/>
              <w:szCs w:val="22"/>
              <w:lang w:val="pt-BR" w:eastAsia="pt-BR" w:bidi="ar-SA"/>
            </w:rPr>
          </w:pPr>
          <w:hyperlink w:anchor="_Toc444271271" w:history="1">
            <w:r w:rsidRPr="000F5E33">
              <w:rPr>
                <w:rStyle w:val="Hyperlink"/>
                <w:rFonts w:ascii="Arial" w:eastAsia="Times New Roman" w:hAnsi="Arial" w:cs="Arial"/>
                <w:noProof/>
                <w:kern w:val="32"/>
                <w:lang w:val="pt-BR"/>
              </w:rPr>
              <w:t>2. VISÃO GERAL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FF" w:rsidRDefault="00EC37FF">
          <w:pPr>
            <w:pStyle w:val="Sumrio2"/>
            <w:rPr>
              <w:noProof/>
              <w:sz w:val="22"/>
              <w:szCs w:val="22"/>
              <w:lang w:val="pt-BR" w:eastAsia="pt-BR" w:bidi="ar-SA"/>
            </w:rPr>
          </w:pPr>
          <w:hyperlink w:anchor="_Toc444271272" w:history="1">
            <w:r w:rsidRPr="000F5E33">
              <w:rPr>
                <w:rStyle w:val="Hyperlink"/>
                <w:rFonts w:ascii="Arial" w:hAnsi="Arial" w:cs="Arial"/>
                <w:b/>
                <w:noProof/>
                <w:lang w:val="pt-BR" w:eastAsia="pt-BR"/>
              </w:rPr>
              <w:t>3.5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FF" w:rsidRDefault="00EC37FF">
          <w:pPr>
            <w:pStyle w:val="Sumrio1"/>
            <w:rPr>
              <w:noProof/>
              <w:sz w:val="22"/>
              <w:szCs w:val="22"/>
              <w:lang w:val="pt-BR" w:eastAsia="pt-BR" w:bidi="ar-SA"/>
            </w:rPr>
          </w:pPr>
          <w:hyperlink w:anchor="_Toc444271273" w:history="1">
            <w:r w:rsidRPr="000F5E33">
              <w:rPr>
                <w:rStyle w:val="Hyperlink"/>
                <w:rFonts w:ascii="Arial" w:eastAsia="Times New Roman" w:hAnsi="Arial" w:cs="Arial"/>
                <w:noProof/>
                <w:kern w:val="32"/>
                <w:lang w:val="pt-BR"/>
              </w:rPr>
              <w:t>4. REQUISITOS DE HARDWARE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FF" w:rsidRDefault="00EC37FF">
          <w:pPr>
            <w:pStyle w:val="Sumrio2"/>
            <w:rPr>
              <w:noProof/>
              <w:sz w:val="22"/>
              <w:szCs w:val="22"/>
              <w:lang w:val="pt-BR" w:eastAsia="pt-BR" w:bidi="ar-SA"/>
            </w:rPr>
          </w:pPr>
          <w:hyperlink w:anchor="_Toc444271274" w:history="1">
            <w:r w:rsidRPr="000F5E33">
              <w:rPr>
                <w:rStyle w:val="Hyperlink"/>
                <w:rFonts w:ascii="Arial" w:hAnsi="Arial" w:cs="Arial"/>
                <w:b/>
                <w:noProof/>
                <w:lang w:val="pt-BR" w:eastAsia="pt-BR"/>
              </w:rPr>
              <w:t>4.1 Requisitos mínimos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FF" w:rsidRDefault="00EC37FF">
          <w:pPr>
            <w:pStyle w:val="Sumrio2"/>
            <w:rPr>
              <w:noProof/>
              <w:sz w:val="22"/>
              <w:szCs w:val="22"/>
              <w:lang w:val="pt-BR" w:eastAsia="pt-BR" w:bidi="ar-SA"/>
            </w:rPr>
          </w:pPr>
          <w:hyperlink w:anchor="_Toc444271275" w:history="1">
            <w:r w:rsidRPr="000F5E33">
              <w:rPr>
                <w:rStyle w:val="Hyperlink"/>
                <w:rFonts w:ascii="Arial" w:hAnsi="Arial" w:cs="Arial"/>
                <w:b/>
                <w:noProof/>
                <w:lang w:val="pt-BR" w:eastAsia="pt-BR"/>
              </w:rPr>
              <w:t>4.2 Requisitos mínimos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FF" w:rsidRDefault="00EC37FF">
          <w:pPr>
            <w:pStyle w:val="Sumrio1"/>
            <w:rPr>
              <w:noProof/>
              <w:sz w:val="22"/>
              <w:szCs w:val="22"/>
              <w:lang w:val="pt-BR" w:eastAsia="pt-BR" w:bidi="ar-SA"/>
            </w:rPr>
          </w:pPr>
          <w:hyperlink w:anchor="_Toc444271276" w:history="1">
            <w:r w:rsidRPr="000F5E33">
              <w:rPr>
                <w:rStyle w:val="Hyperlink"/>
                <w:rFonts w:ascii="Arial" w:eastAsia="Times New Roman" w:hAnsi="Arial" w:cs="Arial"/>
                <w:noProof/>
                <w:kern w:val="32"/>
                <w:lang w:val="pt-BR"/>
              </w:rPr>
              <w:t>5. Previsão tamanho da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7FF" w:rsidRDefault="00EC37FF">
          <w:pPr>
            <w:pStyle w:val="Sumrio2"/>
            <w:rPr>
              <w:noProof/>
              <w:sz w:val="22"/>
              <w:szCs w:val="22"/>
              <w:lang w:val="pt-BR" w:eastAsia="pt-BR" w:bidi="ar-SA"/>
            </w:rPr>
          </w:pPr>
          <w:hyperlink w:anchor="_Toc444271277" w:history="1">
            <w:r w:rsidRPr="000F5E33">
              <w:rPr>
                <w:rStyle w:val="Hyperlink"/>
                <w:rFonts w:ascii="Arial" w:hAnsi="Arial" w:cs="Arial"/>
                <w:b/>
                <w:noProof/>
                <w:lang w:val="pt-BR" w:eastAsia="pt-BR"/>
              </w:rPr>
              <w:t>5.1 OMR – folhas de respostas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732" w:rsidRDefault="00E66A18" w:rsidP="000F210C">
          <w:pPr>
            <w:pStyle w:val="Sumrio1"/>
            <w:rPr>
              <w:lang w:val="pt-BR"/>
            </w:rPr>
          </w:pPr>
          <w:r w:rsidRPr="009452B4">
            <w:rPr>
              <w:rStyle w:val="Hyperlink"/>
              <w:rFonts w:ascii="Verdana" w:eastAsia="Times New Roman" w:hAnsi="Verdana" w:cs="Times New Roman"/>
              <w:b/>
              <w:bCs/>
              <w:caps/>
              <w:noProof/>
              <w:lang w:val="pt-BR" w:bidi="ar-SA"/>
            </w:rPr>
            <w:fldChar w:fldCharType="end"/>
          </w:r>
        </w:p>
      </w:sdtContent>
    </w:sdt>
    <w:p w:rsidR="00C42A75" w:rsidRPr="00B50A03" w:rsidRDefault="00C42A75" w:rsidP="00670272">
      <w:pPr>
        <w:rPr>
          <w:lang w:val="pt-BR" w:eastAsia="pt-BR"/>
        </w:rPr>
      </w:pPr>
    </w:p>
    <w:p w:rsidR="00C42A75" w:rsidRPr="00B50A03" w:rsidRDefault="00C42A75" w:rsidP="00532B2F">
      <w:pPr>
        <w:rPr>
          <w:lang w:val="pt-BR" w:eastAsia="pt-BR"/>
        </w:rPr>
      </w:pPr>
    </w:p>
    <w:p w:rsidR="00C42A75" w:rsidRPr="00B50A03" w:rsidRDefault="00C42A75" w:rsidP="00532B2F">
      <w:pPr>
        <w:rPr>
          <w:lang w:val="pt-BR" w:eastAsia="pt-BR"/>
        </w:rPr>
      </w:pPr>
    </w:p>
    <w:p w:rsidR="00C42A75" w:rsidRPr="00B50A03" w:rsidRDefault="00C42A75" w:rsidP="00532B2F">
      <w:pPr>
        <w:rPr>
          <w:lang w:val="pt-BR" w:eastAsia="pt-BR"/>
        </w:rPr>
      </w:pPr>
    </w:p>
    <w:p w:rsidR="00C42A75" w:rsidRPr="00B50A03" w:rsidRDefault="00C42A75" w:rsidP="00532B2F">
      <w:pPr>
        <w:rPr>
          <w:lang w:val="pt-BR" w:eastAsia="pt-BR"/>
        </w:rPr>
      </w:pPr>
    </w:p>
    <w:p w:rsidR="00491F78" w:rsidRDefault="00491F78">
      <w:pPr>
        <w:jc w:val="left"/>
        <w:rPr>
          <w:b/>
          <w:bCs/>
          <w:caps/>
          <w:color w:val="FFFFFF" w:themeColor="background1"/>
          <w:spacing w:val="15"/>
          <w:lang w:val="pt-BR" w:eastAsia="pt-BR"/>
        </w:rPr>
      </w:pPr>
      <w:r>
        <w:rPr>
          <w:lang w:val="pt-BR" w:eastAsia="pt-BR"/>
        </w:rPr>
        <w:br w:type="page"/>
      </w:r>
    </w:p>
    <w:p w:rsidR="001615D5" w:rsidRPr="000F210C" w:rsidRDefault="001615D5" w:rsidP="000F210C">
      <w:pPr>
        <w:rPr>
          <w:b/>
          <w:sz w:val="32"/>
        </w:rPr>
      </w:pPr>
      <w:bookmarkStart w:id="32" w:name="_Toc416960997"/>
      <w:proofErr w:type="spellStart"/>
      <w:r w:rsidRPr="000F210C">
        <w:rPr>
          <w:b/>
          <w:sz w:val="32"/>
        </w:rPr>
        <w:lastRenderedPageBreak/>
        <w:t>Revisões</w:t>
      </w:r>
      <w:bookmarkEnd w:id="32"/>
      <w:proofErr w:type="spellEnd"/>
    </w:p>
    <w:p w:rsidR="001615D5" w:rsidRDefault="001615D5" w:rsidP="001615D5">
      <w:pPr>
        <w:pStyle w:val="TextoNormal"/>
        <w:rPr>
          <w:b/>
        </w:rPr>
      </w:pPr>
      <w:r>
        <w:rPr>
          <w:b/>
        </w:rPr>
        <w:t>Registro de Alterações</w:t>
      </w:r>
    </w:p>
    <w:tbl>
      <w:tblPr>
        <w:tblStyle w:val="ListaClara-nfase1"/>
        <w:tblW w:w="5066" w:type="pct"/>
        <w:tblLook w:val="00A0" w:firstRow="1" w:lastRow="0" w:firstColumn="1" w:lastColumn="0" w:noHBand="0" w:noVBand="0"/>
      </w:tblPr>
      <w:tblGrid>
        <w:gridCol w:w="932"/>
        <w:gridCol w:w="1740"/>
        <w:gridCol w:w="1416"/>
        <w:gridCol w:w="2127"/>
        <w:gridCol w:w="3616"/>
      </w:tblGrid>
      <w:tr w:rsidR="004720A2" w:rsidTr="0047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1615D5" w:rsidRDefault="001615D5" w:rsidP="000F07DF">
            <w:pPr>
              <w:pStyle w:val="TextoNormalTabela"/>
              <w:jc w:val="center"/>
              <w:rPr>
                <w:lang w:eastAsia="en-US"/>
              </w:rPr>
            </w:pPr>
            <w: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tcBorders>
              <w:bottom w:val="nil"/>
            </w:tcBorders>
            <w:hideMark/>
          </w:tcPr>
          <w:p w:rsidR="001615D5" w:rsidRDefault="001615D5" w:rsidP="000F07DF">
            <w:pPr>
              <w:pStyle w:val="TextoNormalTabela"/>
              <w:jc w:val="center"/>
              <w:rPr>
                <w:lang w:eastAsia="en-US"/>
              </w:rPr>
            </w:pPr>
            <w:r>
              <w:t>Autor</w:t>
            </w:r>
          </w:p>
        </w:tc>
        <w:tc>
          <w:tcPr>
            <w:tcW w:w="720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1615D5" w:rsidRDefault="001615D5" w:rsidP="000F07DF">
            <w:pPr>
              <w:pStyle w:val="TextoNormal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t>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  <w:tcBorders>
              <w:bottom w:val="nil"/>
            </w:tcBorders>
          </w:tcPr>
          <w:p w:rsidR="001615D5" w:rsidRDefault="001615D5" w:rsidP="000F07DF">
            <w:pPr>
              <w:pStyle w:val="TextoNormalTabela"/>
              <w:jc w:val="center"/>
            </w:pPr>
            <w:r>
              <w:t>Versão do Produto</w:t>
            </w:r>
          </w:p>
        </w:tc>
        <w:tc>
          <w:tcPr>
            <w:tcW w:w="1839" w:type="pct"/>
            <w:tcBorders>
              <w:bottom w:val="nil"/>
            </w:tcBorders>
            <w:hideMark/>
          </w:tcPr>
          <w:p w:rsidR="001615D5" w:rsidRDefault="001615D5" w:rsidP="000F07DF">
            <w:pPr>
              <w:pStyle w:val="TextoNormal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t>Comentário</w:t>
            </w:r>
          </w:p>
        </w:tc>
      </w:tr>
      <w:tr w:rsidR="001615D5" w:rsidTr="0047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right w:val="nil"/>
            </w:tcBorders>
            <w:vAlign w:val="center"/>
            <w:hideMark/>
          </w:tcPr>
          <w:p w:rsidR="001615D5" w:rsidRDefault="001615D5" w:rsidP="000F07DF">
            <w:pPr>
              <w:pStyle w:val="TextoNormalTabela"/>
              <w:jc w:val="center"/>
              <w:rPr>
                <w:lang w:eastAsia="en-US"/>
              </w:rPr>
            </w:pPr>
            <w: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vAlign w:val="center"/>
          </w:tcPr>
          <w:p w:rsidR="001615D5" w:rsidRDefault="001615D5" w:rsidP="000F07DF">
            <w:pPr>
              <w:pStyle w:val="TextoNormalTabe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Thiago Silvestre</w:t>
            </w:r>
          </w:p>
        </w:tc>
        <w:tc>
          <w:tcPr>
            <w:tcW w:w="720" w:type="pct"/>
            <w:tcBorders>
              <w:left w:val="nil"/>
              <w:right w:val="nil"/>
            </w:tcBorders>
            <w:vAlign w:val="center"/>
          </w:tcPr>
          <w:p w:rsidR="001615D5" w:rsidRDefault="001615D5" w:rsidP="000F07DF">
            <w:pPr>
              <w:pStyle w:val="TextoNormal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12/11/2015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</w:tcPr>
          <w:p w:rsidR="001615D5" w:rsidRDefault="004720A2" w:rsidP="000F07DF">
            <w:pPr>
              <w:pStyle w:val="TextoNormalTabela"/>
              <w:jc w:val="left"/>
              <w:rPr>
                <w:lang w:eastAsia="en-US"/>
              </w:rPr>
            </w:pPr>
            <w:r>
              <w:rPr>
                <w:lang w:eastAsia="en-US"/>
              </w:rPr>
              <w:t>1.0.0.0</w:t>
            </w:r>
          </w:p>
        </w:tc>
        <w:tc>
          <w:tcPr>
            <w:tcW w:w="1839" w:type="pct"/>
            <w:vAlign w:val="center"/>
          </w:tcPr>
          <w:p w:rsidR="001615D5" w:rsidRDefault="004720A2" w:rsidP="000F07DF">
            <w:pPr>
              <w:pStyle w:val="TextoNormal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Criação do documento</w:t>
            </w:r>
          </w:p>
        </w:tc>
      </w:tr>
      <w:tr w:rsidR="001615D5" w:rsidTr="0047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1615D5" w:rsidRDefault="004720A2" w:rsidP="000F07DF">
            <w:pPr>
              <w:pStyle w:val="TextoNormalTabe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tcBorders>
              <w:top w:val="nil"/>
              <w:bottom w:val="nil"/>
            </w:tcBorders>
            <w:vAlign w:val="center"/>
          </w:tcPr>
          <w:p w:rsidR="001615D5" w:rsidRDefault="004720A2" w:rsidP="000F07DF">
            <w:pPr>
              <w:pStyle w:val="TextoNormalTabe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Thiago Silvestre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15D5" w:rsidRDefault="004720A2" w:rsidP="000F07DF">
            <w:pPr>
              <w:pStyle w:val="TextoNormal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14/05/2015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  <w:tcBorders>
              <w:top w:val="nil"/>
              <w:bottom w:val="nil"/>
            </w:tcBorders>
          </w:tcPr>
          <w:p w:rsidR="001615D5" w:rsidRDefault="004720A2" w:rsidP="000F07DF">
            <w:pPr>
              <w:pStyle w:val="TextoNormalTabela"/>
              <w:jc w:val="left"/>
              <w:rPr>
                <w:lang w:eastAsia="en-US"/>
              </w:rPr>
            </w:pPr>
            <w:r>
              <w:rPr>
                <w:lang w:eastAsia="en-US"/>
              </w:rPr>
              <w:t>1.4.0.0</w:t>
            </w:r>
          </w:p>
        </w:tc>
        <w:tc>
          <w:tcPr>
            <w:tcW w:w="1839" w:type="pct"/>
            <w:tcBorders>
              <w:top w:val="nil"/>
              <w:bottom w:val="nil"/>
            </w:tcBorders>
            <w:vAlign w:val="center"/>
          </w:tcPr>
          <w:p w:rsidR="001615D5" w:rsidRDefault="004720A2" w:rsidP="000F07DF">
            <w:pPr>
              <w:pStyle w:val="TextoNormal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Atualização do documento</w:t>
            </w:r>
          </w:p>
        </w:tc>
      </w:tr>
      <w:tr w:rsidR="001615D5" w:rsidTr="0047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right w:val="nil"/>
            </w:tcBorders>
            <w:vAlign w:val="center"/>
          </w:tcPr>
          <w:p w:rsidR="001615D5" w:rsidRDefault="00BF7280" w:rsidP="000F07DF">
            <w:pPr>
              <w:pStyle w:val="TextoNormalTabe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vAlign w:val="center"/>
          </w:tcPr>
          <w:p w:rsidR="001615D5" w:rsidRDefault="00BF7280" w:rsidP="000F07DF">
            <w:pPr>
              <w:pStyle w:val="TextoNormalTabe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Thiago Silvestre</w:t>
            </w:r>
          </w:p>
        </w:tc>
        <w:tc>
          <w:tcPr>
            <w:tcW w:w="720" w:type="pct"/>
            <w:tcBorders>
              <w:left w:val="nil"/>
              <w:right w:val="nil"/>
            </w:tcBorders>
            <w:vAlign w:val="center"/>
          </w:tcPr>
          <w:p w:rsidR="001615D5" w:rsidRDefault="00BF7280" w:rsidP="000F07DF">
            <w:pPr>
              <w:pStyle w:val="TextoNormal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26/02/2016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</w:tcPr>
          <w:p w:rsidR="001615D5" w:rsidRDefault="00BF7280" w:rsidP="000F07DF">
            <w:pPr>
              <w:pStyle w:val="TextoNormalTabela"/>
              <w:jc w:val="left"/>
              <w:rPr>
                <w:lang w:eastAsia="en-US"/>
              </w:rPr>
            </w:pPr>
            <w:r>
              <w:rPr>
                <w:lang w:eastAsia="en-US"/>
              </w:rPr>
              <w:t>1.9.0.0</w:t>
            </w:r>
          </w:p>
        </w:tc>
        <w:tc>
          <w:tcPr>
            <w:tcW w:w="1839" w:type="pct"/>
            <w:vAlign w:val="center"/>
          </w:tcPr>
          <w:p w:rsidR="001615D5" w:rsidRDefault="00BF7280" w:rsidP="000F07DF">
            <w:pPr>
              <w:pStyle w:val="TextoNormal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Atualização do documento</w:t>
            </w:r>
          </w:p>
        </w:tc>
      </w:tr>
      <w:tr w:rsidR="001615D5" w:rsidTr="0047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1615D5" w:rsidRDefault="001615D5" w:rsidP="000F07DF">
            <w:pPr>
              <w:pStyle w:val="TextoNormalTabela"/>
              <w:jc w:val="center"/>
              <w:rPr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tcBorders>
              <w:top w:val="nil"/>
              <w:bottom w:val="nil"/>
            </w:tcBorders>
            <w:vAlign w:val="center"/>
          </w:tcPr>
          <w:p w:rsidR="001615D5" w:rsidRDefault="001615D5" w:rsidP="000F07DF">
            <w:pPr>
              <w:pStyle w:val="TextoNormalTabela"/>
              <w:jc w:val="center"/>
              <w:rPr>
                <w:lang w:eastAsia="en-US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15D5" w:rsidRDefault="001615D5" w:rsidP="000F07DF">
            <w:pPr>
              <w:pStyle w:val="TextoNormal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  <w:tcBorders>
              <w:top w:val="nil"/>
              <w:bottom w:val="nil"/>
            </w:tcBorders>
          </w:tcPr>
          <w:p w:rsidR="001615D5" w:rsidRDefault="001615D5" w:rsidP="000F07DF">
            <w:pPr>
              <w:pStyle w:val="TextoNormalTabela"/>
              <w:jc w:val="left"/>
              <w:rPr>
                <w:lang w:eastAsia="en-US"/>
              </w:rPr>
            </w:pPr>
          </w:p>
        </w:tc>
        <w:tc>
          <w:tcPr>
            <w:tcW w:w="1839" w:type="pct"/>
            <w:tcBorders>
              <w:top w:val="nil"/>
              <w:bottom w:val="nil"/>
            </w:tcBorders>
            <w:vAlign w:val="center"/>
          </w:tcPr>
          <w:p w:rsidR="001615D5" w:rsidRDefault="001615D5" w:rsidP="000F07DF">
            <w:pPr>
              <w:pStyle w:val="TextoNormal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615D5" w:rsidTr="0047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right w:val="nil"/>
            </w:tcBorders>
            <w:vAlign w:val="center"/>
          </w:tcPr>
          <w:p w:rsidR="001615D5" w:rsidRDefault="001615D5" w:rsidP="000F07DF">
            <w:pPr>
              <w:pStyle w:val="TextoNormalTabela"/>
              <w:jc w:val="center"/>
              <w:rPr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" w:type="pct"/>
            <w:vAlign w:val="center"/>
          </w:tcPr>
          <w:p w:rsidR="001615D5" w:rsidRDefault="001615D5" w:rsidP="000F07DF">
            <w:pPr>
              <w:pStyle w:val="TextoNormalTabela"/>
              <w:jc w:val="center"/>
              <w:rPr>
                <w:lang w:eastAsia="en-US"/>
              </w:rPr>
            </w:pPr>
          </w:p>
        </w:tc>
        <w:tc>
          <w:tcPr>
            <w:tcW w:w="720" w:type="pct"/>
            <w:tcBorders>
              <w:left w:val="nil"/>
              <w:right w:val="nil"/>
            </w:tcBorders>
            <w:vAlign w:val="center"/>
          </w:tcPr>
          <w:p w:rsidR="001615D5" w:rsidRDefault="001615D5" w:rsidP="000F07DF">
            <w:pPr>
              <w:pStyle w:val="TextoNormal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</w:tcPr>
          <w:p w:rsidR="001615D5" w:rsidRDefault="001615D5" w:rsidP="000F07DF">
            <w:pPr>
              <w:pStyle w:val="TextoNormalTabela"/>
              <w:jc w:val="left"/>
              <w:rPr>
                <w:lang w:eastAsia="en-US"/>
              </w:rPr>
            </w:pPr>
          </w:p>
        </w:tc>
        <w:tc>
          <w:tcPr>
            <w:tcW w:w="1839" w:type="pct"/>
            <w:vAlign w:val="center"/>
          </w:tcPr>
          <w:p w:rsidR="001615D5" w:rsidRDefault="001615D5" w:rsidP="000F07DF">
            <w:pPr>
              <w:pStyle w:val="TextoNormal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1615D5" w:rsidRDefault="001615D5">
      <w:pPr>
        <w:jc w:val="left"/>
        <w:rPr>
          <w:rFonts w:ascii="Arial" w:eastAsia="Times New Roman" w:hAnsi="Arial" w:cs="Arial"/>
          <w:b/>
          <w:bCs/>
          <w:kern w:val="32"/>
          <w:sz w:val="28"/>
          <w:szCs w:val="40"/>
          <w:lang w:val="pt-BR" w:bidi="ar-SA"/>
        </w:rPr>
      </w:pPr>
    </w:p>
    <w:p w:rsidR="001615D5" w:rsidRDefault="001615D5">
      <w:pPr>
        <w:jc w:val="left"/>
        <w:rPr>
          <w:rFonts w:ascii="Arial" w:eastAsia="Times New Roman" w:hAnsi="Arial" w:cs="Arial"/>
          <w:b/>
          <w:bCs/>
          <w:kern w:val="32"/>
          <w:sz w:val="28"/>
          <w:szCs w:val="40"/>
          <w:lang w:val="pt-BR" w:bidi="ar-SA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40"/>
          <w:lang w:val="pt-BR" w:bidi="ar-SA"/>
        </w:rPr>
        <w:br w:type="page"/>
      </w:r>
    </w:p>
    <w:p w:rsidR="001615D5" w:rsidRDefault="001615D5">
      <w:pPr>
        <w:jc w:val="left"/>
        <w:rPr>
          <w:rFonts w:ascii="Arial" w:eastAsia="Times New Roman" w:hAnsi="Arial" w:cs="Arial"/>
          <w:b/>
          <w:bCs/>
          <w:kern w:val="32"/>
          <w:sz w:val="28"/>
          <w:szCs w:val="40"/>
          <w:lang w:val="pt-BR" w:bidi="ar-SA"/>
        </w:rPr>
      </w:pPr>
    </w:p>
    <w:p w:rsidR="00893326" w:rsidRPr="0052785D" w:rsidRDefault="0052785D" w:rsidP="0052785D">
      <w:pPr>
        <w:pStyle w:val="Ttulo1"/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</w:pPr>
      <w:bookmarkStart w:id="33" w:name="_Toc444271270"/>
      <w:r w:rsidRPr="0052785D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t>1. GLOSSÁRIO</w:t>
      </w:r>
      <w:bookmarkEnd w:id="33"/>
      <w:r w:rsidRPr="0052785D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t xml:space="preserve"> </w:t>
      </w:r>
    </w:p>
    <w:p w:rsidR="00C42F2B" w:rsidRDefault="00C42F2B">
      <w:pPr>
        <w:jc w:val="left"/>
        <w:rPr>
          <w:b/>
          <w:bCs/>
          <w:caps/>
          <w:color w:val="FFFFFF" w:themeColor="background1"/>
          <w:spacing w:val="15"/>
          <w:lang w:val="pt-BR" w:eastAsia="pt-BR"/>
        </w:rPr>
      </w:pPr>
      <w:r>
        <w:rPr>
          <w:lang w:val="pt-BR" w:eastAsia="pt-BR"/>
        </w:rPr>
        <w:br w:type="page"/>
      </w:r>
    </w:p>
    <w:p w:rsidR="009452B4" w:rsidRDefault="009452B4" w:rsidP="009452B4">
      <w:pPr>
        <w:rPr>
          <w:rFonts w:eastAsia="Times New Roman"/>
          <w:lang w:val="pt-BR" w:bidi="ar-SA"/>
        </w:rPr>
      </w:pPr>
    </w:p>
    <w:p w:rsidR="001E5CCA" w:rsidRPr="0052785D" w:rsidRDefault="0052785D" w:rsidP="001E5CCA">
      <w:pPr>
        <w:pStyle w:val="Ttulo1"/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</w:pPr>
      <w:bookmarkStart w:id="34" w:name="_Toc444271271"/>
      <w:r w:rsidRPr="0052785D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t>2. VISÃO GERAL DA ARQUITETURA</w:t>
      </w:r>
      <w:bookmarkEnd w:id="34"/>
    </w:p>
    <w:p w:rsidR="00E20B15" w:rsidRDefault="00E20B15" w:rsidP="009452B4">
      <w:pPr>
        <w:jc w:val="center"/>
        <w:rPr>
          <w:rFonts w:ascii="Verdana" w:eastAsia="Times New Roman" w:hAnsi="Verdana" w:cs="Times New Roman"/>
          <w:i/>
          <w:color w:val="FF0000"/>
          <w:lang w:val="pt-BR" w:bidi="ar-SA"/>
        </w:rPr>
      </w:pPr>
    </w:p>
    <w:p w:rsidR="00E20B15" w:rsidRDefault="00C62A4D" w:rsidP="009452B4">
      <w:pPr>
        <w:jc w:val="center"/>
        <w:rPr>
          <w:rFonts w:ascii="Verdana" w:eastAsia="Times New Roman" w:hAnsi="Verdana" w:cs="Times New Roman"/>
          <w:i/>
          <w:color w:val="FF0000"/>
          <w:lang w:val="pt-BR" w:bidi="ar-SA"/>
        </w:rPr>
      </w:pPr>
      <w:r>
        <w:rPr>
          <w:noProof/>
          <w:lang w:val="pt-BR" w:eastAsia="pt-BR" w:bidi="ar-SA"/>
        </w:rPr>
        <w:drawing>
          <wp:inline distT="0" distB="0" distL="0" distR="0" wp14:anchorId="7352BC59" wp14:editId="4810956C">
            <wp:extent cx="6174105" cy="3045460"/>
            <wp:effectExtent l="0" t="0" r="0" b="2540"/>
            <wp:docPr id="2" name="Imagem 2" descr="C:\Users\thiago.silvestre\AppData\Local\Microsoft\Windows\INetCache\Content.Word\Avalia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ago.silvestre\AppData\Local\Microsoft\Windows\INetCache\Content.Word\Avalia+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2B8" w:rsidRPr="002C7F89" w:rsidRDefault="00D912B8" w:rsidP="00D912B8">
      <w:pPr>
        <w:pStyle w:val="PargrafodaLista"/>
        <w:jc w:val="center"/>
        <w:rPr>
          <w:rFonts w:ascii="Verdana" w:eastAsia="Times New Roman" w:hAnsi="Verdana" w:cs="Times New Roman"/>
          <w:lang w:val="pt-BR" w:bidi="ar-SA"/>
        </w:rPr>
      </w:pPr>
      <w:r w:rsidRPr="002C7F89">
        <w:rPr>
          <w:rFonts w:ascii="Verdana" w:eastAsia="Times New Roman" w:hAnsi="Verdana" w:cs="Times New Roman"/>
          <w:lang w:val="pt-BR" w:bidi="ar-SA"/>
        </w:rPr>
        <w:t xml:space="preserve">Figura </w:t>
      </w:r>
      <w:r>
        <w:rPr>
          <w:rFonts w:ascii="Verdana" w:eastAsia="Times New Roman" w:hAnsi="Verdana" w:cs="Times New Roman"/>
          <w:lang w:val="pt-BR" w:bidi="ar-SA"/>
        </w:rPr>
        <w:t xml:space="preserve">1 - </w:t>
      </w:r>
      <w:r w:rsidRPr="002C7F89">
        <w:rPr>
          <w:rFonts w:ascii="Verdana" w:eastAsia="Times New Roman" w:hAnsi="Verdana" w:cs="Times New Roman"/>
          <w:lang w:val="pt-BR" w:bidi="ar-SA"/>
        </w:rPr>
        <w:t>Representação da arquitetura do projeto.</w:t>
      </w:r>
    </w:p>
    <w:p w:rsidR="00D612EB" w:rsidRDefault="00D612EB" w:rsidP="00D612EB">
      <w:pPr>
        <w:rPr>
          <w:rFonts w:ascii="Verdana" w:eastAsia="Times New Roman" w:hAnsi="Verdana" w:cs="Times New Roman"/>
          <w:i/>
          <w:color w:val="FF0000"/>
          <w:lang w:val="pt-BR" w:bidi="ar-SA"/>
        </w:rPr>
      </w:pPr>
    </w:p>
    <w:p w:rsidR="002B6EB5" w:rsidRPr="009452B4" w:rsidRDefault="0052785D" w:rsidP="00D612EB">
      <w:pPr>
        <w:pStyle w:val="Ttulo2"/>
        <w:rPr>
          <w:rFonts w:ascii="Arial" w:hAnsi="Arial" w:cs="Arial"/>
          <w:b/>
          <w:bCs/>
          <w:color w:val="FFFFFF" w:themeColor="background1"/>
          <w:sz w:val="26"/>
          <w:szCs w:val="26"/>
          <w:lang w:val="pt-BR" w:eastAsia="pt-BR"/>
        </w:rPr>
      </w:pPr>
      <w:bookmarkStart w:id="35" w:name="_Toc444271272"/>
      <w:r w:rsidRPr="009452B4">
        <w:rPr>
          <w:rFonts w:ascii="Arial" w:hAnsi="Arial" w:cs="Arial"/>
          <w:b/>
          <w:sz w:val="26"/>
          <w:szCs w:val="26"/>
          <w:lang w:val="pt-BR" w:eastAsia="pt-BR"/>
        </w:rPr>
        <w:t xml:space="preserve">3.5 </w:t>
      </w:r>
      <w:r w:rsidR="002B6EB5" w:rsidRPr="009452B4">
        <w:rPr>
          <w:rFonts w:ascii="Arial" w:hAnsi="Arial" w:cs="Arial"/>
          <w:b/>
          <w:sz w:val="26"/>
          <w:szCs w:val="26"/>
          <w:lang w:val="pt-BR" w:eastAsia="pt-BR"/>
        </w:rPr>
        <w:t>R</w:t>
      </w:r>
      <w:r w:rsidR="00D612EB" w:rsidRPr="009452B4">
        <w:rPr>
          <w:rFonts w:ascii="Arial" w:hAnsi="Arial" w:cs="Arial"/>
          <w:b/>
          <w:caps w:val="0"/>
          <w:sz w:val="26"/>
          <w:szCs w:val="26"/>
          <w:lang w:val="pt-BR" w:eastAsia="pt-BR"/>
        </w:rPr>
        <w:t>estrições da arquitetura</w:t>
      </w:r>
      <w:bookmarkEnd w:id="35"/>
    </w:p>
    <w:p w:rsidR="006B405D" w:rsidRDefault="006B405D" w:rsidP="006B405D">
      <w:pPr>
        <w:ind w:firstLine="720"/>
        <w:rPr>
          <w:rFonts w:ascii="Verdana" w:eastAsia="Times New Roman" w:hAnsi="Verdana" w:cs="Times New Roman"/>
          <w:lang w:val="pt-BR" w:bidi="ar-SA"/>
        </w:rPr>
      </w:pPr>
      <w:r>
        <w:rPr>
          <w:rFonts w:ascii="Verdana" w:eastAsia="Times New Roman" w:hAnsi="Verdana" w:cs="Times New Roman"/>
          <w:lang w:val="pt-BR" w:bidi="ar-SA"/>
        </w:rPr>
        <w:t>O sistema será construído em linguagem .NET com base no framework</w:t>
      </w:r>
      <w:r w:rsidR="00C62A4D">
        <w:rPr>
          <w:rFonts w:ascii="Verdana" w:eastAsia="Times New Roman" w:hAnsi="Verdana" w:cs="Times New Roman"/>
          <w:lang w:val="pt-BR" w:bidi="ar-SA"/>
        </w:rPr>
        <w:t xml:space="preserve"> </w:t>
      </w:r>
      <w:r>
        <w:rPr>
          <w:rFonts w:ascii="Verdana" w:eastAsia="Times New Roman" w:hAnsi="Verdana" w:cs="Times New Roman"/>
          <w:lang w:val="pt-BR" w:bidi="ar-SA"/>
        </w:rPr>
        <w:t xml:space="preserve">.NET </w:t>
      </w:r>
      <w:r w:rsidR="00C62A4D">
        <w:rPr>
          <w:rFonts w:ascii="Verdana" w:eastAsia="Times New Roman" w:hAnsi="Verdana" w:cs="Times New Roman"/>
          <w:lang w:val="pt-BR" w:bidi="ar-SA"/>
        </w:rPr>
        <w:t>Framework 4.5.2</w:t>
      </w:r>
      <w:r>
        <w:rPr>
          <w:rFonts w:ascii="Verdana" w:eastAsia="Times New Roman" w:hAnsi="Verdana" w:cs="Times New Roman"/>
          <w:lang w:val="pt-BR" w:bidi="ar-SA"/>
        </w:rPr>
        <w:t>. Dessa forma, a arquitetura de implantação está restrita na utilização dos produtos da plataforma Microsoft</w:t>
      </w:r>
      <w:r w:rsidRPr="007B50AE">
        <w:rPr>
          <w:rFonts w:ascii="Verdana" w:eastAsia="Times New Roman" w:hAnsi="Verdana" w:cs="Times New Roman"/>
          <w:vertAlign w:val="superscript"/>
          <w:lang w:val="pt-BR" w:bidi="ar-SA"/>
        </w:rPr>
        <w:t>®</w:t>
      </w:r>
      <w:r>
        <w:rPr>
          <w:rFonts w:ascii="Verdana" w:eastAsia="Times New Roman" w:hAnsi="Verdana" w:cs="Times New Roman"/>
          <w:lang w:val="pt-BR" w:bidi="ar-SA"/>
        </w:rPr>
        <w:t xml:space="preserve">, sendo servidor de </w:t>
      </w:r>
      <w:proofErr w:type="spellStart"/>
      <w:r>
        <w:rPr>
          <w:rFonts w:ascii="Verdana" w:eastAsia="Times New Roman" w:hAnsi="Verdana" w:cs="Times New Roman"/>
          <w:lang w:val="pt-BR" w:bidi="ar-SA"/>
        </w:rPr>
        <w:t>App</w:t>
      </w:r>
      <w:proofErr w:type="spellEnd"/>
      <w:r>
        <w:rPr>
          <w:rFonts w:ascii="Verdana" w:eastAsia="Times New Roman" w:hAnsi="Verdana" w:cs="Times New Roman"/>
          <w:lang w:val="pt-BR" w:bidi="ar-SA"/>
        </w:rPr>
        <w:t xml:space="preserve"> Microsoft IIS versões 7.5 ou 8.</w:t>
      </w:r>
    </w:p>
    <w:p w:rsidR="002B6EB5" w:rsidRDefault="002B6EB5" w:rsidP="002B6EB5">
      <w:pPr>
        <w:jc w:val="left"/>
        <w:rPr>
          <w:b/>
          <w:bCs/>
          <w:caps/>
          <w:color w:val="FFFFFF" w:themeColor="background1"/>
          <w:spacing w:val="15"/>
          <w:sz w:val="22"/>
          <w:szCs w:val="22"/>
          <w:lang w:val="pt-BR" w:eastAsia="pt-BR"/>
        </w:rPr>
      </w:pPr>
    </w:p>
    <w:p w:rsidR="00D612EB" w:rsidRDefault="00D612EB" w:rsidP="009452B4">
      <w:pPr>
        <w:rPr>
          <w:rFonts w:eastAsia="Times New Roman"/>
          <w:lang w:val="pt-BR" w:bidi="ar-SA"/>
        </w:rPr>
      </w:pPr>
    </w:p>
    <w:p w:rsidR="00C62A4D" w:rsidRDefault="00C62A4D" w:rsidP="009452B4">
      <w:pPr>
        <w:rPr>
          <w:rFonts w:eastAsia="Times New Roman"/>
          <w:lang w:val="pt-BR" w:bidi="ar-SA"/>
        </w:rPr>
      </w:pPr>
    </w:p>
    <w:p w:rsidR="00C62A4D" w:rsidRDefault="00C62A4D" w:rsidP="009452B4">
      <w:pPr>
        <w:rPr>
          <w:rFonts w:eastAsia="Times New Roman"/>
          <w:lang w:val="pt-BR" w:bidi="ar-SA"/>
        </w:rPr>
      </w:pPr>
    </w:p>
    <w:p w:rsidR="00C62A4D" w:rsidRDefault="00C62A4D" w:rsidP="009452B4">
      <w:pPr>
        <w:rPr>
          <w:rFonts w:eastAsia="Times New Roman"/>
          <w:lang w:val="pt-BR" w:bidi="ar-SA"/>
        </w:rPr>
      </w:pPr>
    </w:p>
    <w:p w:rsidR="00C62A4D" w:rsidRDefault="00C62A4D" w:rsidP="009452B4">
      <w:pPr>
        <w:rPr>
          <w:rFonts w:eastAsia="Times New Roman"/>
          <w:lang w:val="pt-BR" w:bidi="ar-SA"/>
        </w:rPr>
      </w:pPr>
    </w:p>
    <w:p w:rsidR="00360810" w:rsidRPr="0052785D" w:rsidRDefault="0052785D" w:rsidP="00360810">
      <w:pPr>
        <w:pStyle w:val="Ttulo1"/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</w:pPr>
      <w:bookmarkStart w:id="36" w:name="_Toc444271273"/>
      <w:r w:rsidRPr="0052785D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lastRenderedPageBreak/>
        <w:t xml:space="preserve">4. </w:t>
      </w:r>
      <w:r w:rsidR="00640228" w:rsidRPr="0052785D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t>R</w:t>
      </w:r>
      <w:r w:rsidR="005760C7" w:rsidRPr="0052785D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t>EQUISITOS DE HARDWARE</w:t>
      </w:r>
      <w:r w:rsidR="005760C7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t xml:space="preserve"> </w:t>
      </w:r>
      <w:r w:rsidR="005760C7" w:rsidRPr="0052785D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t>/</w:t>
      </w:r>
      <w:r w:rsidR="005760C7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t xml:space="preserve"> </w:t>
      </w:r>
      <w:r w:rsidR="005760C7" w:rsidRPr="0052785D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t>SOFTWARE</w:t>
      </w:r>
      <w:bookmarkEnd w:id="36"/>
    </w:p>
    <w:p w:rsidR="00D612EB" w:rsidRDefault="00D612EB" w:rsidP="00D612EB">
      <w:pPr>
        <w:rPr>
          <w:lang w:val="pt-BR" w:eastAsia="pt-BR"/>
        </w:rPr>
      </w:pPr>
    </w:p>
    <w:p w:rsidR="00360810" w:rsidRDefault="0052785D" w:rsidP="009452B4">
      <w:pPr>
        <w:pStyle w:val="Ttulo2"/>
        <w:tabs>
          <w:tab w:val="left" w:pos="4374"/>
          <w:tab w:val="left" w:pos="5145"/>
        </w:tabs>
        <w:rPr>
          <w:rFonts w:ascii="Arial" w:hAnsi="Arial" w:cs="Arial"/>
          <w:b/>
          <w:caps w:val="0"/>
          <w:sz w:val="26"/>
          <w:szCs w:val="26"/>
          <w:lang w:val="pt-BR" w:eastAsia="pt-BR"/>
        </w:rPr>
      </w:pPr>
      <w:bookmarkStart w:id="37" w:name="_Toc444271274"/>
      <w:r w:rsidRPr="009452B4">
        <w:rPr>
          <w:rFonts w:ascii="Arial" w:hAnsi="Arial" w:cs="Arial"/>
          <w:b/>
          <w:sz w:val="26"/>
          <w:szCs w:val="26"/>
          <w:lang w:val="pt-BR" w:eastAsia="pt-BR"/>
        </w:rPr>
        <w:t xml:space="preserve">4.1 </w:t>
      </w:r>
      <w:r w:rsidR="00F073BF" w:rsidRPr="009452B4">
        <w:rPr>
          <w:rFonts w:ascii="Arial" w:hAnsi="Arial" w:cs="Arial"/>
          <w:b/>
          <w:sz w:val="26"/>
          <w:szCs w:val="26"/>
          <w:lang w:val="pt-BR" w:eastAsia="pt-BR"/>
        </w:rPr>
        <w:t>R</w:t>
      </w:r>
      <w:r w:rsidRPr="009452B4">
        <w:rPr>
          <w:rFonts w:ascii="Arial" w:hAnsi="Arial" w:cs="Arial"/>
          <w:b/>
          <w:caps w:val="0"/>
          <w:sz w:val="26"/>
          <w:szCs w:val="26"/>
          <w:lang w:val="pt-BR" w:eastAsia="pt-BR"/>
        </w:rPr>
        <w:t>equisitos mínimos de hardware</w:t>
      </w:r>
      <w:bookmarkEnd w:id="37"/>
      <w:r w:rsidR="009452B4" w:rsidRPr="009452B4">
        <w:rPr>
          <w:rFonts w:ascii="Arial" w:hAnsi="Arial" w:cs="Arial"/>
          <w:b/>
          <w:caps w:val="0"/>
          <w:sz w:val="26"/>
          <w:szCs w:val="26"/>
          <w:lang w:val="pt-BR" w:eastAsia="pt-BR"/>
        </w:rPr>
        <w:tab/>
      </w:r>
    </w:p>
    <w:p w:rsidR="006B405D" w:rsidRPr="006B405D" w:rsidRDefault="006B405D" w:rsidP="006B405D">
      <w:pPr>
        <w:rPr>
          <w:lang w:val="pt-BR" w:eastAsia="pt-BR"/>
        </w:rPr>
      </w:pPr>
    </w:p>
    <w:tbl>
      <w:tblPr>
        <w:tblStyle w:val="ListaClara-nfas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1319"/>
        <w:gridCol w:w="2977"/>
        <w:gridCol w:w="3663"/>
      </w:tblGrid>
      <w:tr w:rsidR="00E705DE" w:rsidRPr="003016D8" w:rsidTr="006B4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05DE" w:rsidRPr="00BA5A3C" w:rsidRDefault="00E705DE" w:rsidP="005D7466">
            <w:pPr>
              <w:jc w:val="center"/>
              <w:rPr>
                <w:rFonts w:ascii="Verdana" w:eastAsiaTheme="minorEastAsia" w:hAnsi="Verdana" w:cstheme="minorBidi"/>
                <w:bCs w:val="0"/>
                <w:lang w:eastAsia="pt-BR" w:bidi="en-US"/>
              </w:rPr>
            </w:pPr>
            <w:r w:rsidRPr="00BA5A3C">
              <w:rPr>
                <w:rFonts w:ascii="Verdana" w:eastAsiaTheme="minorEastAsia" w:hAnsi="Verdana" w:cstheme="minorBidi"/>
                <w:bCs w:val="0"/>
                <w:lang w:eastAsia="pt-BR" w:bidi="en-US"/>
              </w:rPr>
              <w:t>Software Usuário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05DE" w:rsidRPr="00BA5A3C" w:rsidRDefault="00E705DE" w:rsidP="005D7466">
            <w:pPr>
              <w:jc w:val="center"/>
              <w:rPr>
                <w:rFonts w:ascii="Verdana" w:eastAsiaTheme="minorEastAsia" w:hAnsi="Verdana" w:cstheme="minorBidi"/>
                <w:b/>
                <w:bCs/>
                <w:lang w:eastAsia="pt-BR" w:bidi="en-US"/>
              </w:rPr>
            </w:pPr>
            <w:r w:rsidRPr="00BA5A3C">
              <w:rPr>
                <w:rFonts w:ascii="Verdana" w:eastAsiaTheme="minorEastAsia" w:hAnsi="Verdana" w:cstheme="minorBidi"/>
                <w:b/>
                <w:bCs/>
                <w:lang w:eastAsia="pt-BR" w:bidi="en-US"/>
              </w:rPr>
              <w:t>Mínimo</w:t>
            </w:r>
          </w:p>
        </w:tc>
        <w:tc>
          <w:tcPr>
            <w:tcW w:w="36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05DE" w:rsidRPr="00BA5A3C" w:rsidRDefault="00E705DE" w:rsidP="005D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EastAsia" w:hAnsi="Verdana" w:cstheme="minorBidi"/>
                <w:b/>
                <w:bCs/>
                <w:lang w:eastAsia="pt-BR" w:bidi="en-US"/>
              </w:rPr>
            </w:pPr>
            <w:r w:rsidRPr="00BA5A3C">
              <w:rPr>
                <w:rFonts w:ascii="Verdana" w:eastAsiaTheme="minorEastAsia" w:hAnsi="Verdana" w:cstheme="minorBidi"/>
                <w:b/>
                <w:bCs/>
                <w:lang w:eastAsia="pt-BR" w:bidi="en-US"/>
              </w:rPr>
              <w:t>Recomendado</w:t>
            </w:r>
          </w:p>
        </w:tc>
      </w:tr>
      <w:tr w:rsidR="00E705DE" w:rsidRPr="003016D8" w:rsidTr="006B4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Merge/>
            <w:vAlign w:val="center"/>
          </w:tcPr>
          <w:p w:rsidR="00E705DE" w:rsidRPr="00BA5A3C" w:rsidRDefault="00E705DE" w:rsidP="005D7466">
            <w:pPr>
              <w:jc w:val="center"/>
              <w:rPr>
                <w:rFonts w:ascii="Verdana" w:eastAsiaTheme="minorEastAsia" w:hAnsi="Verdana" w:cstheme="minorBidi"/>
                <w:bCs w:val="0"/>
                <w:lang w:eastAsia="pt-BR" w:bidi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  <w:right w:val="none" w:sz="0" w:space="0" w:color="auto"/>
            </w:tcBorders>
          </w:tcPr>
          <w:p w:rsidR="00E705DE" w:rsidRPr="00F62900" w:rsidRDefault="00E705DE" w:rsidP="00E705DE">
            <w:pPr>
              <w:pStyle w:val="TextoNormal"/>
              <w:numPr>
                <w:ilvl w:val="0"/>
                <w:numId w:val="8"/>
              </w:numPr>
            </w:pPr>
            <w:r>
              <w:t xml:space="preserve">Internet Explorer 10 </w:t>
            </w:r>
            <w:r w:rsidRPr="00F62900">
              <w:t>(Versão: 10.0.9200.16798)</w:t>
            </w:r>
          </w:p>
          <w:p w:rsidR="00E705DE" w:rsidRPr="00F62900" w:rsidRDefault="00E705DE" w:rsidP="00E705DE">
            <w:pPr>
              <w:pStyle w:val="TextoNormal"/>
              <w:numPr>
                <w:ilvl w:val="0"/>
                <w:numId w:val="8"/>
              </w:numPr>
            </w:pPr>
            <w:r w:rsidRPr="00F62900">
              <w:t>Firefox 27.0.1</w:t>
            </w:r>
          </w:p>
          <w:p w:rsidR="00E705DE" w:rsidRPr="00F62900" w:rsidRDefault="00E705DE" w:rsidP="00E705DE">
            <w:pPr>
              <w:pStyle w:val="TextoNormal"/>
              <w:numPr>
                <w:ilvl w:val="0"/>
                <w:numId w:val="8"/>
              </w:numPr>
            </w:pPr>
            <w:r w:rsidRPr="00F62900">
              <w:t>Chrome (Versão: 31.0.1650.57 m)</w:t>
            </w:r>
          </w:p>
        </w:tc>
        <w:tc>
          <w:tcPr>
            <w:tcW w:w="3663" w:type="dxa"/>
          </w:tcPr>
          <w:p w:rsidR="00E705DE" w:rsidRPr="00F62900" w:rsidRDefault="00E705DE" w:rsidP="00E705DE">
            <w:pPr>
              <w:pStyle w:val="TextoNormal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900">
              <w:t xml:space="preserve">Firefox </w:t>
            </w:r>
            <w:r>
              <w:t>3</w:t>
            </w:r>
            <w:r w:rsidRPr="00F62900">
              <w:t>1</w:t>
            </w:r>
          </w:p>
          <w:p w:rsidR="00E705DE" w:rsidRPr="00F62900" w:rsidRDefault="00E705DE" w:rsidP="00E705DE">
            <w:pPr>
              <w:pStyle w:val="TextoNormal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pt-BR" w:bidi="en-US"/>
              </w:rPr>
            </w:pPr>
            <w:r w:rsidRPr="00F62900">
              <w:t>Chrome 36.0.1985.143</w:t>
            </w:r>
            <w:r>
              <w:t xml:space="preserve"> m</w:t>
            </w:r>
          </w:p>
        </w:tc>
      </w:tr>
      <w:tr w:rsidR="00E705DE" w:rsidRPr="00520B31" w:rsidTr="006B4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05DE" w:rsidRPr="00BA5A3C" w:rsidRDefault="00E705DE" w:rsidP="005D7466">
            <w:pPr>
              <w:jc w:val="center"/>
              <w:rPr>
                <w:rFonts w:ascii="Verdana" w:eastAsiaTheme="minorEastAsia" w:hAnsi="Verdana" w:cstheme="minorBidi"/>
                <w:bCs w:val="0"/>
                <w:lang w:eastAsia="pt-BR" w:bidi="en-US"/>
              </w:rPr>
            </w:pPr>
            <w:r w:rsidRPr="00BA5A3C">
              <w:rPr>
                <w:rFonts w:ascii="Verdana" w:eastAsiaTheme="minorEastAsia" w:hAnsi="Verdana" w:cstheme="minorBidi"/>
                <w:bCs w:val="0"/>
                <w:lang w:eastAsia="pt-BR" w:bidi="en-US"/>
              </w:rPr>
              <w:t>Hardware Usuário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705DE" w:rsidRDefault="00E705DE" w:rsidP="00E705DE">
            <w:pPr>
              <w:pStyle w:val="TextoNormal"/>
              <w:numPr>
                <w:ilvl w:val="0"/>
                <w:numId w:val="8"/>
              </w:numPr>
            </w:pPr>
            <w:r>
              <w:t xml:space="preserve">1 </w:t>
            </w:r>
            <w:r w:rsidRPr="00F62900">
              <w:t>GB de Memória RAM</w:t>
            </w:r>
          </w:p>
          <w:p w:rsidR="00E705DE" w:rsidRPr="00F62900" w:rsidRDefault="00E705DE" w:rsidP="00E705DE">
            <w:pPr>
              <w:pStyle w:val="TextoNormal"/>
              <w:numPr>
                <w:ilvl w:val="0"/>
                <w:numId w:val="8"/>
              </w:numPr>
            </w:pPr>
            <w:r w:rsidRPr="00F62900">
              <w:t>Resolução de tela: 1024x768</w:t>
            </w:r>
          </w:p>
        </w:tc>
      </w:tr>
      <w:tr w:rsidR="00E705DE" w:rsidRPr="00A576BB" w:rsidTr="006B4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Align w:val="center"/>
          </w:tcPr>
          <w:p w:rsidR="00E705DE" w:rsidRPr="00BA5A3C" w:rsidRDefault="00E705DE" w:rsidP="005D7466">
            <w:pPr>
              <w:jc w:val="center"/>
              <w:rPr>
                <w:rFonts w:ascii="Verdana" w:eastAsiaTheme="minorEastAsia" w:hAnsi="Verdana" w:cstheme="minorBidi"/>
                <w:bCs w:val="0"/>
                <w:lang w:eastAsia="pt-BR" w:bidi="en-US"/>
              </w:rPr>
            </w:pPr>
            <w:r w:rsidRPr="00BA5A3C">
              <w:rPr>
                <w:rFonts w:ascii="Verdana" w:eastAsiaTheme="minorEastAsia" w:hAnsi="Verdana" w:cstheme="minorBidi"/>
                <w:bCs w:val="0"/>
                <w:lang w:eastAsia="pt-BR" w:bidi="en-US"/>
              </w:rPr>
              <w:t>Rede</w:t>
            </w:r>
          </w:p>
          <w:p w:rsidR="00E705DE" w:rsidRPr="00BA5A3C" w:rsidRDefault="00E705DE" w:rsidP="005D7466">
            <w:pPr>
              <w:jc w:val="center"/>
              <w:rPr>
                <w:rFonts w:ascii="Verdana" w:eastAsiaTheme="minorEastAsia" w:hAnsi="Verdana" w:cstheme="minorBidi"/>
                <w:bCs w:val="0"/>
                <w:lang w:eastAsia="pt-BR" w:bidi="en-US"/>
              </w:rPr>
            </w:pPr>
            <w:r w:rsidRPr="00BA5A3C">
              <w:rPr>
                <w:rFonts w:ascii="Verdana" w:eastAsiaTheme="minorEastAsia" w:hAnsi="Verdana" w:cstheme="minorBidi"/>
                <w:bCs w:val="0"/>
                <w:lang w:eastAsia="pt-BR" w:bidi="en-US"/>
              </w:rPr>
              <w:t>Usuário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40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E705DE" w:rsidRPr="00EA024D" w:rsidRDefault="00E705DE" w:rsidP="005D7466">
            <w:pPr>
              <w:spacing w:before="200" w:after="200" w:line="276" w:lineRule="auto"/>
              <w:rPr>
                <w:rFonts w:ascii="Verdana" w:hAnsi="Verdana"/>
                <w:color w:val="FF0000"/>
              </w:rPr>
            </w:pPr>
            <w:r w:rsidRPr="00EA024D">
              <w:rPr>
                <w:rFonts w:ascii="Verdana" w:hAnsi="Verdana"/>
              </w:rPr>
              <w:t>Preferencialmente, acesso ao sistema através de uma conexão de Internet de banda larga ou uma rede local</w:t>
            </w:r>
            <w:r>
              <w:rPr>
                <w:rFonts w:ascii="Verdana" w:hAnsi="Verdana"/>
              </w:rPr>
              <w:t xml:space="preserve"> por conta dos componentes ricos os quais o site é formado</w:t>
            </w:r>
            <w:r w:rsidRPr="00EA024D">
              <w:rPr>
                <w:rFonts w:ascii="Verdana" w:hAnsi="Verdana"/>
              </w:rPr>
              <w:t>.</w:t>
            </w:r>
          </w:p>
        </w:tc>
      </w:tr>
      <w:tr w:rsidR="00E705DE" w:rsidRPr="00A576BB" w:rsidTr="006B4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705DE" w:rsidRPr="000D5EA3" w:rsidRDefault="00E705DE" w:rsidP="005D7466">
            <w:pPr>
              <w:spacing w:before="200" w:after="200" w:line="276" w:lineRule="auto"/>
              <w:rPr>
                <w:rFonts w:ascii="Verdana" w:hAnsi="Verdana"/>
                <w:color w:val="FF0000"/>
              </w:rPr>
            </w:pPr>
          </w:p>
        </w:tc>
      </w:tr>
    </w:tbl>
    <w:p w:rsidR="00D612EB" w:rsidRDefault="00D612EB" w:rsidP="00D612EB">
      <w:pPr>
        <w:rPr>
          <w:lang w:val="pt-BR" w:eastAsia="pt-BR"/>
        </w:rPr>
      </w:pPr>
    </w:p>
    <w:p w:rsidR="00F073BF" w:rsidRDefault="0052785D" w:rsidP="00640228">
      <w:pPr>
        <w:pStyle w:val="Ttulo2"/>
        <w:rPr>
          <w:rFonts w:ascii="Arial" w:hAnsi="Arial" w:cs="Arial"/>
          <w:b/>
          <w:caps w:val="0"/>
          <w:sz w:val="26"/>
          <w:szCs w:val="26"/>
          <w:lang w:val="pt-BR" w:eastAsia="pt-BR"/>
        </w:rPr>
      </w:pPr>
      <w:bookmarkStart w:id="38" w:name="_Toc444271275"/>
      <w:r w:rsidRPr="009452B4">
        <w:rPr>
          <w:rFonts w:ascii="Arial" w:hAnsi="Arial" w:cs="Arial"/>
          <w:b/>
          <w:caps w:val="0"/>
          <w:sz w:val="26"/>
          <w:szCs w:val="26"/>
          <w:lang w:val="pt-BR" w:eastAsia="pt-BR"/>
        </w:rPr>
        <w:t xml:space="preserve">4.2 </w:t>
      </w:r>
      <w:r w:rsidR="00F073BF" w:rsidRPr="009452B4">
        <w:rPr>
          <w:rFonts w:ascii="Arial" w:hAnsi="Arial" w:cs="Arial"/>
          <w:b/>
          <w:caps w:val="0"/>
          <w:sz w:val="26"/>
          <w:szCs w:val="26"/>
          <w:lang w:val="pt-BR" w:eastAsia="pt-BR"/>
        </w:rPr>
        <w:t>R</w:t>
      </w:r>
      <w:r w:rsidRPr="009452B4">
        <w:rPr>
          <w:rFonts w:ascii="Arial" w:hAnsi="Arial" w:cs="Arial"/>
          <w:b/>
          <w:caps w:val="0"/>
          <w:sz w:val="26"/>
          <w:szCs w:val="26"/>
          <w:lang w:val="pt-BR" w:eastAsia="pt-BR"/>
        </w:rPr>
        <w:t>equisitos mínimos de software</w:t>
      </w:r>
      <w:bookmarkEnd w:id="38"/>
    </w:p>
    <w:p w:rsidR="006B405D" w:rsidRPr="006B405D" w:rsidRDefault="006B405D" w:rsidP="006B405D">
      <w:pPr>
        <w:rPr>
          <w:lang w:val="pt-BR" w:eastAsia="pt-BR"/>
        </w:rPr>
      </w:pPr>
    </w:p>
    <w:tbl>
      <w:tblPr>
        <w:tblStyle w:val="ListaClara-nfase3"/>
        <w:tblW w:w="8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1937"/>
        <w:gridCol w:w="6636"/>
      </w:tblGrid>
      <w:tr w:rsidR="00E705DE" w:rsidRPr="00AE669D" w:rsidTr="005D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05DE" w:rsidRPr="00BA5A3C" w:rsidRDefault="00E705DE" w:rsidP="005D7466">
            <w:pPr>
              <w:jc w:val="center"/>
              <w:rPr>
                <w:rFonts w:ascii="Verdana" w:eastAsiaTheme="minorEastAsia" w:hAnsi="Verdana" w:cstheme="minorBidi"/>
                <w:bCs w:val="0"/>
                <w:lang w:eastAsia="pt-BR" w:bidi="en-US"/>
              </w:rPr>
            </w:pPr>
            <w:r w:rsidRPr="00BA5A3C">
              <w:rPr>
                <w:rFonts w:ascii="Verdana" w:eastAsiaTheme="minorEastAsia" w:hAnsi="Verdana" w:cstheme="minorBidi"/>
                <w:bCs w:val="0"/>
                <w:lang w:eastAsia="pt-BR" w:bidi="en-US"/>
              </w:rPr>
              <w:t>Software Servidor 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705DE" w:rsidRPr="00AE669D" w:rsidRDefault="00E705DE" w:rsidP="005D7466">
            <w:pPr>
              <w:spacing w:before="200" w:after="200" w:line="276" w:lineRule="auto"/>
              <w:rPr>
                <w:rFonts w:ascii="Verdana" w:hAnsi="Verdana"/>
                <w:color w:val="FF0000"/>
              </w:rPr>
            </w:pPr>
            <w:r w:rsidRPr="00AE669D">
              <w:rPr>
                <w:rFonts w:ascii="Verdana" w:hAnsi="Verdana"/>
              </w:rPr>
              <w:t xml:space="preserve">Microsoft Windows Server 2008 R2 </w:t>
            </w:r>
            <w:proofErr w:type="gramStart"/>
            <w:r w:rsidRPr="00AE669D">
              <w:rPr>
                <w:rFonts w:ascii="Verdana" w:hAnsi="Verdana"/>
              </w:rPr>
              <w:t>Enterprise ;</w:t>
            </w:r>
            <w:proofErr w:type="gramEnd"/>
            <w:r w:rsidRPr="00AE669D">
              <w:rPr>
                <w:rFonts w:ascii="Verdana" w:hAnsi="Verdana"/>
              </w:rPr>
              <w:t xml:space="preserve"> IIS 7.</w:t>
            </w:r>
            <w:r>
              <w:rPr>
                <w:rFonts w:ascii="Verdana" w:hAnsi="Verdana"/>
              </w:rPr>
              <w:t>5</w:t>
            </w:r>
            <w:r w:rsidRPr="00AE669D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 xml:space="preserve">.NET </w:t>
            </w:r>
            <w:r w:rsidRPr="00AE669D">
              <w:rPr>
                <w:rFonts w:ascii="Verdana" w:hAnsi="Verdana"/>
              </w:rPr>
              <w:t>Framework 4.5)</w:t>
            </w:r>
          </w:p>
        </w:tc>
      </w:tr>
      <w:tr w:rsidR="00E705DE" w:rsidRPr="003016D8" w:rsidTr="005D74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tcBorders>
              <w:bottom w:val="single" w:sz="8" w:space="0" w:color="auto"/>
            </w:tcBorders>
            <w:vAlign w:val="center"/>
          </w:tcPr>
          <w:p w:rsidR="00E705DE" w:rsidRPr="00BA5A3C" w:rsidRDefault="00E705DE" w:rsidP="005D7466">
            <w:pPr>
              <w:jc w:val="center"/>
              <w:rPr>
                <w:rFonts w:ascii="Verdana" w:eastAsiaTheme="minorEastAsia" w:hAnsi="Verdana" w:cstheme="minorBidi"/>
                <w:bCs w:val="0"/>
                <w:lang w:eastAsia="pt-BR" w:bidi="en-US"/>
              </w:rPr>
            </w:pPr>
            <w:r w:rsidRPr="00BA5A3C">
              <w:rPr>
                <w:rFonts w:ascii="Verdana" w:eastAsiaTheme="minorEastAsia" w:hAnsi="Verdana" w:cstheme="minorBidi"/>
                <w:bCs w:val="0"/>
                <w:lang w:eastAsia="pt-BR" w:bidi="en-US"/>
              </w:rPr>
              <w:t>Software Servidor de Banco de Dados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36" w:type="dxa"/>
            <w:tcBorders>
              <w:left w:val="none" w:sz="0" w:space="0" w:color="auto"/>
              <w:bottom w:val="single" w:sz="8" w:space="0" w:color="auto"/>
              <w:right w:val="none" w:sz="0" w:space="0" w:color="auto"/>
            </w:tcBorders>
          </w:tcPr>
          <w:p w:rsidR="00E705DE" w:rsidRPr="00065889" w:rsidRDefault="00E705DE" w:rsidP="005D7466">
            <w:pPr>
              <w:spacing w:before="200" w:after="200" w:line="276" w:lineRule="auto"/>
              <w:rPr>
                <w:rFonts w:ascii="Verdana" w:hAnsi="Verdana"/>
              </w:rPr>
            </w:pPr>
            <w:r w:rsidRPr="00065889">
              <w:rPr>
                <w:rFonts w:ascii="Verdana" w:hAnsi="Verdana"/>
              </w:rPr>
              <w:t>Microsoft Windows Server 2008 R2 Enterprise ou superior</w:t>
            </w:r>
          </w:p>
          <w:p w:rsidR="00E705DE" w:rsidRPr="00065889" w:rsidRDefault="00E705DE" w:rsidP="005D7466">
            <w:pPr>
              <w:spacing w:before="200" w:after="200" w:line="276" w:lineRule="auto"/>
              <w:rPr>
                <w:rFonts w:ascii="Verdana" w:hAnsi="Verdana"/>
              </w:rPr>
            </w:pPr>
            <w:r w:rsidRPr="00065889">
              <w:rPr>
                <w:rFonts w:ascii="Verdana" w:hAnsi="Verdana"/>
              </w:rPr>
              <w:t>Microsoft SQL Server 2008 R2 Enterprise (Inglês)</w:t>
            </w:r>
          </w:p>
          <w:p w:rsidR="00E705DE" w:rsidRPr="00065889" w:rsidRDefault="00E705DE" w:rsidP="005D7466">
            <w:pPr>
              <w:spacing w:before="200" w:after="200" w:line="276" w:lineRule="auto"/>
              <w:rPr>
                <w:rFonts w:ascii="Verdana" w:hAnsi="Verdana"/>
              </w:rPr>
            </w:pPr>
            <w:r w:rsidRPr="00065889">
              <w:rPr>
                <w:rFonts w:ascii="Verdana" w:hAnsi="Verdana"/>
              </w:rPr>
              <w:t>Service Pack 1</w:t>
            </w:r>
          </w:p>
          <w:p w:rsidR="00E705DE" w:rsidRPr="00065889" w:rsidRDefault="00E705DE" w:rsidP="005D7466">
            <w:pPr>
              <w:spacing w:before="200" w:after="200" w:line="276" w:lineRule="auto"/>
              <w:rPr>
                <w:rFonts w:ascii="Verdana" w:hAnsi="Verdana"/>
              </w:rPr>
            </w:pPr>
            <w:r w:rsidRPr="00065889">
              <w:rPr>
                <w:rFonts w:ascii="Verdana" w:hAnsi="Verdana"/>
              </w:rPr>
              <w:t>Pacote de atualização 5 do Service Pack 1</w:t>
            </w:r>
          </w:p>
          <w:p w:rsidR="00E705DE" w:rsidRPr="00065889" w:rsidRDefault="00E705DE" w:rsidP="005D7466">
            <w:pPr>
              <w:spacing w:before="200" w:after="200" w:line="276" w:lineRule="auto"/>
              <w:rPr>
                <w:rFonts w:ascii="Verdana" w:hAnsi="Verdana"/>
              </w:rPr>
            </w:pPr>
            <w:r w:rsidRPr="00065889">
              <w:rPr>
                <w:rFonts w:ascii="Verdana" w:hAnsi="Verdana"/>
              </w:rPr>
              <w:t xml:space="preserve">Microsoft SQL Server 2008 R2 </w:t>
            </w:r>
            <w:proofErr w:type="spellStart"/>
            <w:r w:rsidRPr="00065889">
              <w:rPr>
                <w:rFonts w:ascii="Verdana" w:hAnsi="Verdana"/>
              </w:rPr>
              <w:t>Reporting</w:t>
            </w:r>
            <w:proofErr w:type="spellEnd"/>
            <w:r w:rsidRPr="00065889">
              <w:rPr>
                <w:rFonts w:ascii="Verdana" w:hAnsi="Verdana"/>
              </w:rPr>
              <w:t xml:space="preserve"> Services</w:t>
            </w:r>
          </w:p>
        </w:tc>
      </w:tr>
    </w:tbl>
    <w:p w:rsidR="00E705DE" w:rsidRDefault="00E705DE" w:rsidP="00C62A4D">
      <w:pPr>
        <w:rPr>
          <w:rFonts w:ascii="Verdana" w:eastAsia="Times New Roman" w:hAnsi="Verdana" w:cs="Times New Roman"/>
          <w:i/>
          <w:color w:val="FF0000"/>
          <w:lang w:val="pt-BR" w:bidi="ar-SA"/>
        </w:rPr>
      </w:pPr>
    </w:p>
    <w:p w:rsidR="00EA23AF" w:rsidRDefault="00EA23AF" w:rsidP="00EA23AF">
      <w:pPr>
        <w:pStyle w:val="Ttulo1"/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</w:pPr>
      <w:bookmarkStart w:id="39" w:name="_Toc444271276"/>
      <w:r w:rsidRPr="00EA23AF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lastRenderedPageBreak/>
        <w:t xml:space="preserve">5. Previsão tamanho da </w:t>
      </w:r>
      <w:proofErr w:type="spellStart"/>
      <w:r w:rsidRPr="00EA23AF">
        <w:rPr>
          <w:rFonts w:ascii="Arial" w:eastAsia="Times New Roman" w:hAnsi="Arial" w:cs="Arial"/>
          <w:caps w:val="0"/>
          <w:spacing w:val="0"/>
          <w:kern w:val="32"/>
          <w:sz w:val="28"/>
          <w:szCs w:val="40"/>
          <w:lang w:val="pt-BR" w:bidi="ar-SA"/>
        </w:rPr>
        <w:t>Storage</w:t>
      </w:r>
      <w:bookmarkEnd w:id="39"/>
      <w:proofErr w:type="spellEnd"/>
    </w:p>
    <w:p w:rsidR="00EA23AF" w:rsidRDefault="00EA23AF" w:rsidP="00EA23AF">
      <w:pPr>
        <w:pStyle w:val="Ttulo2"/>
        <w:tabs>
          <w:tab w:val="left" w:pos="4374"/>
          <w:tab w:val="left" w:pos="5145"/>
        </w:tabs>
        <w:rPr>
          <w:rFonts w:ascii="Arial" w:hAnsi="Arial" w:cs="Arial"/>
          <w:b/>
          <w:sz w:val="26"/>
          <w:szCs w:val="26"/>
          <w:lang w:val="pt-BR" w:eastAsia="pt-BR"/>
        </w:rPr>
      </w:pPr>
      <w:bookmarkStart w:id="40" w:name="_Toc444271277"/>
      <w:r>
        <w:rPr>
          <w:rFonts w:ascii="Arial" w:hAnsi="Arial" w:cs="Arial"/>
          <w:b/>
          <w:sz w:val="26"/>
          <w:szCs w:val="26"/>
          <w:lang w:val="pt-BR" w:eastAsia="pt-BR"/>
        </w:rPr>
        <w:t xml:space="preserve">5.1 </w:t>
      </w:r>
      <w:r w:rsidRPr="00EC37FF">
        <w:rPr>
          <w:rFonts w:ascii="Arial" w:hAnsi="Arial" w:cs="Arial"/>
          <w:b/>
          <w:caps w:val="0"/>
          <w:sz w:val="26"/>
          <w:szCs w:val="26"/>
          <w:lang w:val="pt-BR" w:eastAsia="pt-BR"/>
        </w:rPr>
        <w:t>OMR – folhas de respostas</w:t>
      </w:r>
      <w:bookmarkEnd w:id="40"/>
    </w:p>
    <w:p w:rsidR="00EA23AF" w:rsidRPr="00EA23AF" w:rsidRDefault="00EA23AF" w:rsidP="00EA23AF">
      <w:pPr>
        <w:rPr>
          <w:lang w:val="pt-BR" w:eastAsia="pt-BR"/>
        </w:rPr>
      </w:pPr>
    </w:p>
    <w:tbl>
      <w:tblPr>
        <w:tblW w:w="86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0"/>
        <w:gridCol w:w="1220"/>
        <w:gridCol w:w="1180"/>
        <w:gridCol w:w="1389"/>
        <w:gridCol w:w="1559"/>
        <w:gridCol w:w="1134"/>
      </w:tblGrid>
      <w:tr w:rsidR="00EC37FF" w:rsidRPr="00EA23AF" w:rsidTr="00501C73">
        <w:trPr>
          <w:trHeight w:val="300"/>
          <w:jc w:val="center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QTD Ano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QTD Escolas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QTD Turmas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QTD Alunos</w:t>
            </w:r>
          </w:p>
        </w:tc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Kb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Mb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Gb</w:t>
            </w:r>
          </w:p>
        </w:tc>
      </w:tr>
      <w:tr w:rsidR="00EA23AF" w:rsidRPr="00EA23AF" w:rsidTr="00501C73">
        <w:trPr>
          <w:trHeight w:val="300"/>
          <w:jc w:val="center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val="pt-BR" w:eastAsia="pt-BR" w:bidi="ar-SA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val="pt-BR" w:eastAsia="pt-BR" w:bidi="ar-SA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900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0,9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0,0</w:t>
            </w:r>
          </w:p>
        </w:tc>
      </w:tr>
      <w:tr w:rsidR="00EA23AF" w:rsidRPr="00EA23AF" w:rsidTr="00501C73">
        <w:trPr>
          <w:trHeight w:val="300"/>
          <w:jc w:val="center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val="pt-BR" w:eastAsia="pt-BR" w:bidi="ar-SA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35</w:t>
            </w:r>
          </w:p>
        </w:tc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31500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30,8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0,0</w:t>
            </w:r>
          </w:p>
        </w:tc>
      </w:tr>
      <w:tr w:rsidR="00EA23AF" w:rsidRPr="00EA23AF" w:rsidTr="00501C73">
        <w:trPr>
          <w:trHeight w:val="300"/>
          <w:jc w:val="center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6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210</w:t>
            </w:r>
          </w:p>
        </w:tc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189000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184,6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0,2</w:t>
            </w:r>
          </w:p>
        </w:tc>
      </w:tr>
      <w:tr w:rsidR="00EA23AF" w:rsidRPr="00EA23AF" w:rsidTr="00501C73">
        <w:trPr>
          <w:trHeight w:val="300"/>
          <w:jc w:val="center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val="pt-BR" w:eastAsia="pt-BR" w:bidi="ar-SA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56000</w:t>
            </w:r>
          </w:p>
        </w:tc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50400000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49218,8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48,1</w:t>
            </w:r>
          </w:p>
        </w:tc>
      </w:tr>
      <w:tr w:rsidR="00EA23AF" w:rsidRPr="00EA23AF" w:rsidTr="00501C73">
        <w:trPr>
          <w:trHeight w:val="300"/>
          <w:jc w:val="center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Todos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C37F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val="pt-BR" w:eastAsia="pt-BR" w:bidi="ar-SA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410.645</w:t>
            </w:r>
          </w:p>
        </w:tc>
        <w:tc>
          <w:tcPr>
            <w:tcW w:w="13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369580500</w:t>
            </w:r>
          </w:p>
        </w:tc>
        <w:tc>
          <w:tcPr>
            <w:tcW w:w="15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360918,5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352,5</w:t>
            </w:r>
          </w:p>
        </w:tc>
      </w:tr>
    </w:tbl>
    <w:p w:rsidR="00EA23AF" w:rsidRDefault="00EA23AF" w:rsidP="00EA23AF">
      <w:pPr>
        <w:rPr>
          <w:lang w:val="pt-BR" w:bidi="ar-SA"/>
        </w:rPr>
      </w:pPr>
      <w:r w:rsidRPr="00EA23AF">
        <w:rPr>
          <w:b/>
          <w:lang w:val="pt-BR" w:bidi="ar-SA"/>
        </w:rPr>
        <w:t>Obs</w:t>
      </w:r>
      <w:r>
        <w:rPr>
          <w:lang w:val="pt-BR" w:bidi="ar-SA"/>
        </w:rPr>
        <w:t>.: Multiplicar o tamanho por 2, pois os arquivos são incluídos no Avalia+ e copiados para o OMR (temporário no OMR)</w:t>
      </w:r>
    </w:p>
    <w:p w:rsidR="00EA23AF" w:rsidRDefault="00EA23AF" w:rsidP="00EA23AF">
      <w:pPr>
        <w:rPr>
          <w:lang w:val="pt-BR" w:bidi="ar-SA"/>
        </w:rPr>
      </w:pPr>
    </w:p>
    <w:tbl>
      <w:tblPr>
        <w:tblW w:w="8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420"/>
        <w:gridCol w:w="1440"/>
        <w:gridCol w:w="1420"/>
        <w:gridCol w:w="1033"/>
        <w:gridCol w:w="960"/>
        <w:gridCol w:w="1260"/>
      </w:tblGrid>
      <w:tr w:rsidR="00EC37FF" w:rsidRPr="00EA23AF" w:rsidTr="00501C73">
        <w:trPr>
          <w:trHeight w:val="300"/>
          <w:jc w:val="center"/>
        </w:trPr>
        <w:tc>
          <w:tcPr>
            <w:tcW w:w="1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QTD Ano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QTD Escolas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QTD Turmas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QTD Alunos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Kb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Mb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548DD4" w:themeFill="text2" w:themeFillTint="99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  <w:t>Gb</w:t>
            </w:r>
          </w:p>
        </w:tc>
      </w:tr>
      <w:tr w:rsidR="00EA23AF" w:rsidRPr="00EA23AF" w:rsidTr="00501C73">
        <w:trPr>
          <w:trHeight w:val="300"/>
          <w:jc w:val="center"/>
        </w:trPr>
        <w:tc>
          <w:tcPr>
            <w:tcW w:w="1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val="pt-BR" w:eastAsia="pt-BR" w:bidi="ar-SA"/>
              </w:rPr>
            </w:pP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val="pt-BR" w:eastAsia="pt-BR" w:bidi="ar-SA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99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0,1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0,0</w:t>
            </w:r>
          </w:p>
        </w:tc>
      </w:tr>
      <w:tr w:rsidR="00EA23AF" w:rsidRPr="00EA23AF" w:rsidTr="00501C73">
        <w:trPr>
          <w:trHeight w:val="300"/>
          <w:jc w:val="center"/>
        </w:trPr>
        <w:tc>
          <w:tcPr>
            <w:tcW w:w="1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val="pt-BR" w:eastAsia="pt-BR" w:bidi="ar-SA"/>
              </w:rPr>
            </w:pP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35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1096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1,1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0,0</w:t>
            </w:r>
          </w:p>
        </w:tc>
      </w:tr>
      <w:tr w:rsidR="00EA23AF" w:rsidRPr="00EA23AF" w:rsidTr="00501C73">
        <w:trPr>
          <w:trHeight w:val="300"/>
          <w:jc w:val="center"/>
        </w:trPr>
        <w:tc>
          <w:tcPr>
            <w:tcW w:w="1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6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210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10240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10,0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0,0</w:t>
            </w:r>
          </w:p>
        </w:tc>
      </w:tr>
      <w:tr w:rsidR="00EA23AF" w:rsidRPr="00EA23AF" w:rsidTr="00501C73">
        <w:trPr>
          <w:trHeight w:val="300"/>
          <w:jc w:val="center"/>
        </w:trPr>
        <w:tc>
          <w:tcPr>
            <w:tcW w:w="1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val="pt-BR" w:eastAsia="pt-BR" w:bidi="ar-SA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56000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1753600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1712,5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1,7</w:t>
            </w:r>
          </w:p>
        </w:tc>
      </w:tr>
      <w:tr w:rsidR="00EA23AF" w:rsidRPr="00EA23AF" w:rsidTr="00501C73">
        <w:trPr>
          <w:trHeight w:val="300"/>
          <w:jc w:val="center"/>
        </w:trPr>
        <w:tc>
          <w:tcPr>
            <w:tcW w:w="1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Todos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val="pt-BR" w:eastAsia="pt-BR" w:bidi="ar-SA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410.645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12859055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12557,7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A23AF" w:rsidRPr="00EA23AF" w:rsidRDefault="00EA23AF" w:rsidP="00EA23A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</w:pPr>
            <w:r w:rsidRPr="00EA23A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 w:bidi="ar-SA"/>
              </w:rPr>
              <w:t>12,3</w:t>
            </w:r>
          </w:p>
        </w:tc>
      </w:tr>
    </w:tbl>
    <w:p w:rsidR="00EA23AF" w:rsidRPr="00EA23AF" w:rsidRDefault="00EA23AF" w:rsidP="00EA23AF">
      <w:pPr>
        <w:rPr>
          <w:lang w:val="pt-BR" w:bidi="ar-SA"/>
        </w:rPr>
      </w:pPr>
    </w:p>
    <w:sectPr w:rsidR="00EA23AF" w:rsidRPr="00EA23AF" w:rsidSect="009452B4">
      <w:headerReference w:type="default" r:id="rId13"/>
      <w:footerReference w:type="default" r:id="rId14"/>
      <w:type w:val="continuous"/>
      <w:pgSz w:w="12240" w:h="15840"/>
      <w:pgMar w:top="1418" w:right="1440" w:bottom="119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4E1" w:rsidRDefault="000434E1" w:rsidP="00AF7EC2">
      <w:pPr>
        <w:spacing w:after="0" w:line="240" w:lineRule="auto"/>
      </w:pPr>
      <w:r>
        <w:separator/>
      </w:r>
    </w:p>
  </w:endnote>
  <w:endnote w:type="continuationSeparator" w:id="0">
    <w:p w:rsidR="000434E1" w:rsidRDefault="000434E1" w:rsidP="00AF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">
    <w:altName w:val="Impact"/>
    <w:charset w:val="00"/>
    <w:family w:val="swiss"/>
    <w:pitch w:val="variable"/>
    <w:sig w:usb0="800000AF" w:usb1="4000004A" w:usb2="00000000" w:usb3="00000000" w:csb0="00000001" w:csb1="00000000"/>
  </w:font>
  <w:font w:name="Formata Light">
    <w:altName w:val="Vrinda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1919943"/>
      <w:docPartObj>
        <w:docPartGallery w:val="Page Numbers (Bottom of Page)"/>
        <w:docPartUnique/>
      </w:docPartObj>
    </w:sdtPr>
    <w:sdtEndPr>
      <w:rPr>
        <w:rFonts w:ascii="Formata" w:hAnsi="Formata"/>
        <w:sz w:val="16"/>
      </w:rPr>
    </w:sdtEndPr>
    <w:sdtContent>
      <w:sdt>
        <w:sdtPr>
          <w:id w:val="903329916"/>
          <w:docPartObj>
            <w:docPartGallery w:val="Page Numbers (Top of Page)"/>
            <w:docPartUnique/>
          </w:docPartObj>
        </w:sdtPr>
        <w:sdtEndPr>
          <w:rPr>
            <w:rFonts w:ascii="Formata" w:hAnsi="Formata"/>
            <w:sz w:val="16"/>
          </w:rPr>
        </w:sdtEndPr>
        <w:sdtContent>
          <w:p w:rsidR="00F20470" w:rsidRPr="00BB2DE7" w:rsidRDefault="00F20470" w:rsidP="0052785D">
            <w:pPr>
              <w:pStyle w:val="Rodap"/>
              <w:tabs>
                <w:tab w:val="left" w:pos="142"/>
              </w:tabs>
              <w:jc w:val="right"/>
              <w:rPr>
                <w:rFonts w:ascii="Formata" w:hAnsi="Formata"/>
                <w:sz w:val="16"/>
                <w:lang w:val="pt-BR"/>
              </w:rPr>
            </w:pPr>
            <w:r w:rsidRPr="00BB2DE7">
              <w:rPr>
                <w:lang w:val="pt-BR"/>
              </w:rPr>
              <w:t xml:space="preserve"> </w:t>
            </w:r>
          </w:p>
        </w:sdtContent>
      </w:sdt>
    </w:sdtContent>
  </w:sdt>
  <w:p w:rsidR="00F20470" w:rsidRPr="00BB2DE7" w:rsidRDefault="00F20470" w:rsidP="00BB2DE7">
    <w:pPr>
      <w:pStyle w:val="Rodap"/>
      <w:spacing w:before="0"/>
      <w:rPr>
        <w:rFonts w:ascii="Formata Light" w:hAnsi="Formata Light"/>
        <w:i/>
        <w:sz w:val="16"/>
        <w:lang w:val="pt-BR"/>
      </w:rPr>
    </w:pPr>
    <w:r w:rsidRPr="00BB2DE7">
      <w:rPr>
        <w:rFonts w:ascii="Formata Light" w:hAnsi="Formata Light"/>
        <w:i/>
        <w:sz w:val="16"/>
        <w:lang w:val="pt-BR"/>
      </w:rPr>
      <w:t>MSTECH Educação e Tecnologia S/A – CNPJ 01.666.537/0001-58</w:t>
    </w:r>
  </w:p>
  <w:p w:rsidR="00F20470" w:rsidRPr="00BB2DE7" w:rsidRDefault="00F20470" w:rsidP="006A54BD">
    <w:pPr>
      <w:pStyle w:val="Rodap"/>
      <w:tabs>
        <w:tab w:val="clear" w:pos="4252"/>
      </w:tabs>
      <w:spacing w:before="0"/>
      <w:rPr>
        <w:rFonts w:ascii="Formata Light" w:hAnsi="Formata Light"/>
        <w:i/>
        <w:sz w:val="16"/>
        <w:lang w:val="pt-BR"/>
      </w:rPr>
    </w:pPr>
    <w:r w:rsidRPr="00BB2DE7">
      <w:rPr>
        <w:rFonts w:ascii="Formata Light" w:hAnsi="Formata Light"/>
        <w:i/>
        <w:sz w:val="16"/>
        <w:lang w:val="pt-BR"/>
      </w:rPr>
      <w:t>Rua Joaquim Anacleto Bueno, 1-42, Jardim Contorno</w:t>
    </w:r>
    <w:r w:rsidRPr="00BB2DE7">
      <w:rPr>
        <w:rFonts w:ascii="Formata Light" w:hAnsi="Formata Light"/>
        <w:i/>
        <w:sz w:val="16"/>
        <w:lang w:val="pt-BR"/>
      </w:rPr>
      <w:tab/>
    </w:r>
    <w:r w:rsidR="006A54BD">
      <w:rPr>
        <w:rFonts w:ascii="Formata Light" w:hAnsi="Formata Light"/>
        <w:i/>
        <w:sz w:val="16"/>
        <w:lang w:val="pt-BR"/>
      </w:rPr>
      <w:tab/>
    </w:r>
    <w:r w:rsidR="00E66A18" w:rsidRPr="00657DB5">
      <w:rPr>
        <w:rFonts w:ascii="Formata" w:hAnsi="Formata"/>
        <w:bCs/>
        <w:sz w:val="16"/>
        <w:szCs w:val="24"/>
      </w:rPr>
      <w:fldChar w:fldCharType="begin"/>
    </w:r>
    <w:r w:rsidRPr="00BB2DE7">
      <w:rPr>
        <w:rFonts w:ascii="Formata" w:hAnsi="Formata"/>
        <w:bCs/>
        <w:sz w:val="16"/>
        <w:lang w:val="pt-BR"/>
      </w:rPr>
      <w:instrText>PAGE</w:instrText>
    </w:r>
    <w:r w:rsidR="00E66A18" w:rsidRPr="00657DB5">
      <w:rPr>
        <w:rFonts w:ascii="Formata" w:hAnsi="Formata"/>
        <w:bCs/>
        <w:sz w:val="16"/>
        <w:szCs w:val="24"/>
      </w:rPr>
      <w:fldChar w:fldCharType="separate"/>
    </w:r>
    <w:r w:rsidR="00501C73">
      <w:rPr>
        <w:rFonts w:ascii="Formata" w:hAnsi="Formata"/>
        <w:bCs/>
        <w:noProof/>
        <w:sz w:val="16"/>
        <w:lang w:val="pt-BR"/>
      </w:rPr>
      <w:t>7</w:t>
    </w:r>
    <w:r w:rsidR="00E66A18" w:rsidRPr="00657DB5">
      <w:rPr>
        <w:rFonts w:ascii="Formata" w:hAnsi="Formata"/>
        <w:bCs/>
        <w:sz w:val="16"/>
        <w:szCs w:val="24"/>
      </w:rPr>
      <w:fldChar w:fldCharType="end"/>
    </w:r>
    <w:r w:rsidRPr="00BB2DE7">
      <w:rPr>
        <w:rFonts w:ascii="Formata" w:hAnsi="Formata"/>
        <w:sz w:val="16"/>
        <w:lang w:val="pt-BR"/>
      </w:rPr>
      <w:t>/</w:t>
    </w:r>
    <w:r w:rsidR="00E66A18" w:rsidRPr="00657DB5">
      <w:rPr>
        <w:rFonts w:ascii="Formata" w:hAnsi="Formata"/>
        <w:bCs/>
        <w:sz w:val="16"/>
        <w:szCs w:val="24"/>
      </w:rPr>
      <w:fldChar w:fldCharType="begin"/>
    </w:r>
    <w:r w:rsidRPr="00BB2DE7">
      <w:rPr>
        <w:rFonts w:ascii="Formata" w:hAnsi="Formata"/>
        <w:bCs/>
        <w:sz w:val="16"/>
        <w:lang w:val="pt-BR"/>
      </w:rPr>
      <w:instrText>NUMPAGES</w:instrText>
    </w:r>
    <w:r w:rsidR="00E66A18" w:rsidRPr="00657DB5">
      <w:rPr>
        <w:rFonts w:ascii="Formata" w:hAnsi="Formata"/>
        <w:bCs/>
        <w:sz w:val="16"/>
        <w:szCs w:val="24"/>
      </w:rPr>
      <w:fldChar w:fldCharType="separate"/>
    </w:r>
    <w:r w:rsidR="00501C73">
      <w:rPr>
        <w:rFonts w:ascii="Formata" w:hAnsi="Formata"/>
        <w:bCs/>
        <w:noProof/>
        <w:sz w:val="16"/>
        <w:lang w:val="pt-BR"/>
      </w:rPr>
      <w:t>7</w:t>
    </w:r>
    <w:r w:rsidR="00E66A18" w:rsidRPr="00657DB5">
      <w:rPr>
        <w:rFonts w:ascii="Formata" w:hAnsi="Formata"/>
        <w:bCs/>
        <w:sz w:val="16"/>
        <w:szCs w:val="24"/>
      </w:rPr>
      <w:fldChar w:fldCharType="end"/>
    </w:r>
    <w:r w:rsidRPr="00BB2DE7">
      <w:rPr>
        <w:rFonts w:ascii="Formata Light" w:hAnsi="Formata Light"/>
        <w:i/>
        <w:sz w:val="16"/>
        <w:lang w:val="pt-BR"/>
      </w:rPr>
      <w:tab/>
    </w:r>
  </w:p>
  <w:p w:rsidR="00F20470" w:rsidRDefault="00F20470" w:rsidP="00BB2DE7">
    <w:pPr>
      <w:pStyle w:val="Rodap"/>
      <w:spacing w:before="0"/>
    </w:pPr>
    <w:r w:rsidRPr="00C94E18">
      <w:rPr>
        <w:rFonts w:ascii="Formata Light" w:hAnsi="Formata Light"/>
        <w:i/>
        <w:sz w:val="16"/>
      </w:rPr>
      <w:t xml:space="preserve">Bauru – SP – 17047-281 – </w:t>
    </w:r>
    <w:proofErr w:type="spellStart"/>
    <w:r w:rsidRPr="00C94E18">
      <w:rPr>
        <w:rFonts w:ascii="Formata Light" w:hAnsi="Formata Light"/>
        <w:i/>
        <w:sz w:val="16"/>
      </w:rPr>
      <w:t>Fone</w:t>
    </w:r>
    <w:proofErr w:type="spellEnd"/>
    <w:r w:rsidRPr="00C94E18">
      <w:rPr>
        <w:rFonts w:ascii="Formata Light" w:hAnsi="Formata Light"/>
        <w:i/>
        <w:sz w:val="16"/>
      </w:rPr>
      <w:t xml:space="preserve"> +55 14 3235-5500</w:t>
    </w:r>
  </w:p>
  <w:p w:rsidR="00F20470" w:rsidRDefault="00F2047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4E1" w:rsidRDefault="000434E1" w:rsidP="00AF7EC2">
      <w:pPr>
        <w:spacing w:after="0" w:line="240" w:lineRule="auto"/>
      </w:pPr>
      <w:r>
        <w:separator/>
      </w:r>
    </w:p>
  </w:footnote>
  <w:footnote w:type="continuationSeparator" w:id="0">
    <w:p w:rsidR="000434E1" w:rsidRDefault="000434E1" w:rsidP="00AF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470" w:rsidRDefault="00F20470" w:rsidP="00C03D3F">
    <w:pPr>
      <w:pStyle w:val="Cabealho"/>
      <w:spacing w:before="0" w:after="200"/>
    </w:pPr>
    <w:r w:rsidRPr="00566A89">
      <w:rPr>
        <w:noProof/>
        <w:lang w:val="pt-BR" w:eastAsia="pt-BR" w:bidi="ar-SA"/>
      </w:rPr>
      <w:drawing>
        <wp:inline distT="0" distB="0" distL="0" distR="0">
          <wp:extent cx="1799590" cy="352763"/>
          <wp:effectExtent l="25400" t="0" r="0" b="0"/>
          <wp:docPr id="6" name="Picture 0" descr="mstech_logo_regi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tech_logo_regis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984" cy="360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53B92"/>
    <w:multiLevelType w:val="hybridMultilevel"/>
    <w:tmpl w:val="16980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F57CB"/>
    <w:multiLevelType w:val="hybridMultilevel"/>
    <w:tmpl w:val="9CE46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1234"/>
    <w:multiLevelType w:val="hybridMultilevel"/>
    <w:tmpl w:val="CE1A3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6376C"/>
    <w:multiLevelType w:val="hybridMultilevel"/>
    <w:tmpl w:val="90FEFF4A"/>
    <w:lvl w:ilvl="0" w:tplc="4EA6945A">
      <w:start w:val="1"/>
      <w:numFmt w:val="upperRoman"/>
      <w:pStyle w:val="TtuloTpicoDiferenciado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04E32"/>
    <w:multiLevelType w:val="hybridMultilevel"/>
    <w:tmpl w:val="F324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32295"/>
    <w:multiLevelType w:val="hybridMultilevel"/>
    <w:tmpl w:val="EF24EC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E49A0"/>
    <w:multiLevelType w:val="hybridMultilevel"/>
    <w:tmpl w:val="9BB02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26AE4"/>
    <w:multiLevelType w:val="hybridMultilevel"/>
    <w:tmpl w:val="90C2F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1691D"/>
    <w:multiLevelType w:val="hybridMultilevel"/>
    <w:tmpl w:val="13E48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C2"/>
    <w:rsid w:val="000014E2"/>
    <w:rsid w:val="000029D6"/>
    <w:rsid w:val="000038B0"/>
    <w:rsid w:val="00003A0D"/>
    <w:rsid w:val="00003C0A"/>
    <w:rsid w:val="00003D2B"/>
    <w:rsid w:val="000044C9"/>
    <w:rsid w:val="000057C6"/>
    <w:rsid w:val="00006F41"/>
    <w:rsid w:val="00012818"/>
    <w:rsid w:val="00012CB0"/>
    <w:rsid w:val="00013D06"/>
    <w:rsid w:val="000157B1"/>
    <w:rsid w:val="00017C4D"/>
    <w:rsid w:val="00017E58"/>
    <w:rsid w:val="00021C2F"/>
    <w:rsid w:val="00026325"/>
    <w:rsid w:val="00026773"/>
    <w:rsid w:val="00027E4C"/>
    <w:rsid w:val="000310D4"/>
    <w:rsid w:val="000324E0"/>
    <w:rsid w:val="00032C8D"/>
    <w:rsid w:val="0003314D"/>
    <w:rsid w:val="000341DC"/>
    <w:rsid w:val="00034391"/>
    <w:rsid w:val="00036CE3"/>
    <w:rsid w:val="000406FB"/>
    <w:rsid w:val="00040E00"/>
    <w:rsid w:val="00040F81"/>
    <w:rsid w:val="0004122D"/>
    <w:rsid w:val="000434E1"/>
    <w:rsid w:val="000461B8"/>
    <w:rsid w:val="0004726A"/>
    <w:rsid w:val="000524B4"/>
    <w:rsid w:val="0005532F"/>
    <w:rsid w:val="00056971"/>
    <w:rsid w:val="00060CDB"/>
    <w:rsid w:val="00061498"/>
    <w:rsid w:val="00061EC0"/>
    <w:rsid w:val="000621F7"/>
    <w:rsid w:val="00063C11"/>
    <w:rsid w:val="00063F2A"/>
    <w:rsid w:val="00067D56"/>
    <w:rsid w:val="00067F15"/>
    <w:rsid w:val="000701E8"/>
    <w:rsid w:val="00070E7C"/>
    <w:rsid w:val="00071061"/>
    <w:rsid w:val="000723E5"/>
    <w:rsid w:val="00073450"/>
    <w:rsid w:val="00073DA3"/>
    <w:rsid w:val="000757F6"/>
    <w:rsid w:val="0007691F"/>
    <w:rsid w:val="00076CA1"/>
    <w:rsid w:val="000778C2"/>
    <w:rsid w:val="00080A06"/>
    <w:rsid w:val="00080FE0"/>
    <w:rsid w:val="000818E9"/>
    <w:rsid w:val="00081B55"/>
    <w:rsid w:val="00083276"/>
    <w:rsid w:val="00083448"/>
    <w:rsid w:val="000847B8"/>
    <w:rsid w:val="0008543D"/>
    <w:rsid w:val="00085B6D"/>
    <w:rsid w:val="000865F7"/>
    <w:rsid w:val="00087A9B"/>
    <w:rsid w:val="00090878"/>
    <w:rsid w:val="00092F06"/>
    <w:rsid w:val="00093626"/>
    <w:rsid w:val="000A121C"/>
    <w:rsid w:val="000A13EC"/>
    <w:rsid w:val="000A5BB7"/>
    <w:rsid w:val="000A5BD7"/>
    <w:rsid w:val="000A6110"/>
    <w:rsid w:val="000B2A8B"/>
    <w:rsid w:val="000B2D73"/>
    <w:rsid w:val="000B5478"/>
    <w:rsid w:val="000B6D79"/>
    <w:rsid w:val="000C1287"/>
    <w:rsid w:val="000C135C"/>
    <w:rsid w:val="000C1F49"/>
    <w:rsid w:val="000C4EED"/>
    <w:rsid w:val="000C5AD1"/>
    <w:rsid w:val="000C6220"/>
    <w:rsid w:val="000C7587"/>
    <w:rsid w:val="000C77BB"/>
    <w:rsid w:val="000D0A4D"/>
    <w:rsid w:val="000D144C"/>
    <w:rsid w:val="000D14F9"/>
    <w:rsid w:val="000D1977"/>
    <w:rsid w:val="000D2112"/>
    <w:rsid w:val="000D3267"/>
    <w:rsid w:val="000D3906"/>
    <w:rsid w:val="000D48CE"/>
    <w:rsid w:val="000D495F"/>
    <w:rsid w:val="000D57A5"/>
    <w:rsid w:val="000E1936"/>
    <w:rsid w:val="000E4228"/>
    <w:rsid w:val="000E5012"/>
    <w:rsid w:val="000E5550"/>
    <w:rsid w:val="000E5D2D"/>
    <w:rsid w:val="000E71BB"/>
    <w:rsid w:val="000E7384"/>
    <w:rsid w:val="000E742B"/>
    <w:rsid w:val="000F2040"/>
    <w:rsid w:val="000F210C"/>
    <w:rsid w:val="000F369F"/>
    <w:rsid w:val="000F3CBE"/>
    <w:rsid w:val="000F408C"/>
    <w:rsid w:val="000F501F"/>
    <w:rsid w:val="000F5D28"/>
    <w:rsid w:val="000F6DD6"/>
    <w:rsid w:val="000F7331"/>
    <w:rsid w:val="000F74B3"/>
    <w:rsid w:val="000F7AA1"/>
    <w:rsid w:val="00101A34"/>
    <w:rsid w:val="001030E6"/>
    <w:rsid w:val="00103E09"/>
    <w:rsid w:val="0010501D"/>
    <w:rsid w:val="0010541D"/>
    <w:rsid w:val="00105C06"/>
    <w:rsid w:val="001066C3"/>
    <w:rsid w:val="00106DEA"/>
    <w:rsid w:val="00111DEA"/>
    <w:rsid w:val="001131F5"/>
    <w:rsid w:val="00114B2F"/>
    <w:rsid w:val="00114B3B"/>
    <w:rsid w:val="00115132"/>
    <w:rsid w:val="001151AE"/>
    <w:rsid w:val="0011566A"/>
    <w:rsid w:val="00115C00"/>
    <w:rsid w:val="00116654"/>
    <w:rsid w:val="00117A96"/>
    <w:rsid w:val="00120CB3"/>
    <w:rsid w:val="00120EE2"/>
    <w:rsid w:val="00121D12"/>
    <w:rsid w:val="00126882"/>
    <w:rsid w:val="001365FD"/>
    <w:rsid w:val="001376FC"/>
    <w:rsid w:val="00142D96"/>
    <w:rsid w:val="001430FE"/>
    <w:rsid w:val="00152BE5"/>
    <w:rsid w:val="00153CF0"/>
    <w:rsid w:val="00155F95"/>
    <w:rsid w:val="00156B86"/>
    <w:rsid w:val="001615D5"/>
    <w:rsid w:val="0016187A"/>
    <w:rsid w:val="001641AE"/>
    <w:rsid w:val="00164FEE"/>
    <w:rsid w:val="00166A6F"/>
    <w:rsid w:val="001673DD"/>
    <w:rsid w:val="00167B43"/>
    <w:rsid w:val="001703E5"/>
    <w:rsid w:val="00170618"/>
    <w:rsid w:val="00170A7C"/>
    <w:rsid w:val="001753BB"/>
    <w:rsid w:val="001755A9"/>
    <w:rsid w:val="00175F43"/>
    <w:rsid w:val="00176216"/>
    <w:rsid w:val="001772F7"/>
    <w:rsid w:val="001779BF"/>
    <w:rsid w:val="00177D13"/>
    <w:rsid w:val="00177DBD"/>
    <w:rsid w:val="0018083C"/>
    <w:rsid w:val="001809C1"/>
    <w:rsid w:val="00180C4E"/>
    <w:rsid w:val="00182CFA"/>
    <w:rsid w:val="0018411A"/>
    <w:rsid w:val="00184DC5"/>
    <w:rsid w:val="00185B97"/>
    <w:rsid w:val="00185FFE"/>
    <w:rsid w:val="00190AE1"/>
    <w:rsid w:val="00190B01"/>
    <w:rsid w:val="001914F7"/>
    <w:rsid w:val="00192518"/>
    <w:rsid w:val="00193777"/>
    <w:rsid w:val="0019580F"/>
    <w:rsid w:val="00196112"/>
    <w:rsid w:val="00196AAD"/>
    <w:rsid w:val="001A052C"/>
    <w:rsid w:val="001A1DFE"/>
    <w:rsid w:val="001A2C3E"/>
    <w:rsid w:val="001A3E8B"/>
    <w:rsid w:val="001A72A8"/>
    <w:rsid w:val="001A7616"/>
    <w:rsid w:val="001A7929"/>
    <w:rsid w:val="001B058A"/>
    <w:rsid w:val="001B094E"/>
    <w:rsid w:val="001B1CBF"/>
    <w:rsid w:val="001B2732"/>
    <w:rsid w:val="001B445B"/>
    <w:rsid w:val="001C1123"/>
    <w:rsid w:val="001C1C41"/>
    <w:rsid w:val="001C21B2"/>
    <w:rsid w:val="001C26C8"/>
    <w:rsid w:val="001C458F"/>
    <w:rsid w:val="001C47CE"/>
    <w:rsid w:val="001C50CE"/>
    <w:rsid w:val="001C5B82"/>
    <w:rsid w:val="001C7C32"/>
    <w:rsid w:val="001C7D5A"/>
    <w:rsid w:val="001D1402"/>
    <w:rsid w:val="001D510A"/>
    <w:rsid w:val="001D5616"/>
    <w:rsid w:val="001D5948"/>
    <w:rsid w:val="001D6166"/>
    <w:rsid w:val="001D7E91"/>
    <w:rsid w:val="001E04C7"/>
    <w:rsid w:val="001E0EF6"/>
    <w:rsid w:val="001E14FB"/>
    <w:rsid w:val="001E2EEC"/>
    <w:rsid w:val="001E381D"/>
    <w:rsid w:val="001E418F"/>
    <w:rsid w:val="001E5CCA"/>
    <w:rsid w:val="001E60F0"/>
    <w:rsid w:val="001E634E"/>
    <w:rsid w:val="001E653A"/>
    <w:rsid w:val="001E6977"/>
    <w:rsid w:val="001F0D5E"/>
    <w:rsid w:val="001F2DA2"/>
    <w:rsid w:val="001F419B"/>
    <w:rsid w:val="001F4244"/>
    <w:rsid w:val="001F755D"/>
    <w:rsid w:val="001F7D1B"/>
    <w:rsid w:val="001F7D5B"/>
    <w:rsid w:val="0020096A"/>
    <w:rsid w:val="00200972"/>
    <w:rsid w:val="00201B73"/>
    <w:rsid w:val="00201E2B"/>
    <w:rsid w:val="00202348"/>
    <w:rsid w:val="002027E7"/>
    <w:rsid w:val="00202FC0"/>
    <w:rsid w:val="002032A2"/>
    <w:rsid w:val="00203691"/>
    <w:rsid w:val="00204C45"/>
    <w:rsid w:val="00204E2D"/>
    <w:rsid w:val="00206DCE"/>
    <w:rsid w:val="0021098B"/>
    <w:rsid w:val="0021149D"/>
    <w:rsid w:val="00211898"/>
    <w:rsid w:val="00211962"/>
    <w:rsid w:val="002144F5"/>
    <w:rsid w:val="002147C7"/>
    <w:rsid w:val="00215575"/>
    <w:rsid w:val="0022095A"/>
    <w:rsid w:val="00221408"/>
    <w:rsid w:val="002277D1"/>
    <w:rsid w:val="0023076C"/>
    <w:rsid w:val="002315C4"/>
    <w:rsid w:val="00232D9A"/>
    <w:rsid w:val="00235192"/>
    <w:rsid w:val="002352FB"/>
    <w:rsid w:val="0023733D"/>
    <w:rsid w:val="00237AD0"/>
    <w:rsid w:val="00237E1A"/>
    <w:rsid w:val="0024092F"/>
    <w:rsid w:val="00240AF1"/>
    <w:rsid w:val="002413E6"/>
    <w:rsid w:val="00241A5D"/>
    <w:rsid w:val="00243C9F"/>
    <w:rsid w:val="002443CA"/>
    <w:rsid w:val="00244ED2"/>
    <w:rsid w:val="00246E1F"/>
    <w:rsid w:val="00246F77"/>
    <w:rsid w:val="00247909"/>
    <w:rsid w:val="002502D6"/>
    <w:rsid w:val="0025119B"/>
    <w:rsid w:val="00252380"/>
    <w:rsid w:val="00252566"/>
    <w:rsid w:val="00252ED2"/>
    <w:rsid w:val="00255AFD"/>
    <w:rsid w:val="002564E6"/>
    <w:rsid w:val="002568DA"/>
    <w:rsid w:val="0025703D"/>
    <w:rsid w:val="002571FD"/>
    <w:rsid w:val="002631D2"/>
    <w:rsid w:val="00263B7A"/>
    <w:rsid w:val="00265A04"/>
    <w:rsid w:val="00270027"/>
    <w:rsid w:val="002710DC"/>
    <w:rsid w:val="0027154E"/>
    <w:rsid w:val="00271DB9"/>
    <w:rsid w:val="00274AAC"/>
    <w:rsid w:val="0028278E"/>
    <w:rsid w:val="00283B87"/>
    <w:rsid w:val="0028551D"/>
    <w:rsid w:val="00285BC6"/>
    <w:rsid w:val="00286E1F"/>
    <w:rsid w:val="002876DF"/>
    <w:rsid w:val="00291784"/>
    <w:rsid w:val="0029260D"/>
    <w:rsid w:val="002934AD"/>
    <w:rsid w:val="0029631E"/>
    <w:rsid w:val="00296D81"/>
    <w:rsid w:val="00297066"/>
    <w:rsid w:val="002A14F0"/>
    <w:rsid w:val="002A2954"/>
    <w:rsid w:val="002A3464"/>
    <w:rsid w:val="002A4D49"/>
    <w:rsid w:val="002A5F3A"/>
    <w:rsid w:val="002A6C45"/>
    <w:rsid w:val="002B0C9F"/>
    <w:rsid w:val="002B14FD"/>
    <w:rsid w:val="002B2125"/>
    <w:rsid w:val="002B2FB4"/>
    <w:rsid w:val="002B3480"/>
    <w:rsid w:val="002B426D"/>
    <w:rsid w:val="002B4DC8"/>
    <w:rsid w:val="002B63B9"/>
    <w:rsid w:val="002B67D9"/>
    <w:rsid w:val="002B6EB5"/>
    <w:rsid w:val="002B723A"/>
    <w:rsid w:val="002B7CEF"/>
    <w:rsid w:val="002C0128"/>
    <w:rsid w:val="002C0E68"/>
    <w:rsid w:val="002C1B7E"/>
    <w:rsid w:val="002C2A27"/>
    <w:rsid w:val="002C5B2F"/>
    <w:rsid w:val="002C7DF7"/>
    <w:rsid w:val="002D0010"/>
    <w:rsid w:val="002D1487"/>
    <w:rsid w:val="002D14E5"/>
    <w:rsid w:val="002D1E01"/>
    <w:rsid w:val="002D21AD"/>
    <w:rsid w:val="002D2610"/>
    <w:rsid w:val="002D4B6F"/>
    <w:rsid w:val="002D65EC"/>
    <w:rsid w:val="002D7E1B"/>
    <w:rsid w:val="002E0C85"/>
    <w:rsid w:val="002E1D6C"/>
    <w:rsid w:val="002E2B2C"/>
    <w:rsid w:val="002E2F2C"/>
    <w:rsid w:val="002E3634"/>
    <w:rsid w:val="002F0B93"/>
    <w:rsid w:val="002F129F"/>
    <w:rsid w:val="002F178F"/>
    <w:rsid w:val="002F416B"/>
    <w:rsid w:val="002F4C10"/>
    <w:rsid w:val="002F6D93"/>
    <w:rsid w:val="003016D8"/>
    <w:rsid w:val="00301C29"/>
    <w:rsid w:val="00305A7A"/>
    <w:rsid w:val="00305B32"/>
    <w:rsid w:val="003060CA"/>
    <w:rsid w:val="003068B6"/>
    <w:rsid w:val="00310A57"/>
    <w:rsid w:val="00311888"/>
    <w:rsid w:val="00312C89"/>
    <w:rsid w:val="00313336"/>
    <w:rsid w:val="00314C38"/>
    <w:rsid w:val="00314FF8"/>
    <w:rsid w:val="00315282"/>
    <w:rsid w:val="00315BF0"/>
    <w:rsid w:val="00315DC0"/>
    <w:rsid w:val="0031698D"/>
    <w:rsid w:val="00317667"/>
    <w:rsid w:val="00321FD5"/>
    <w:rsid w:val="00322D9F"/>
    <w:rsid w:val="00323F23"/>
    <w:rsid w:val="00327581"/>
    <w:rsid w:val="003304ED"/>
    <w:rsid w:val="00330C71"/>
    <w:rsid w:val="0033192C"/>
    <w:rsid w:val="003349DA"/>
    <w:rsid w:val="00340D44"/>
    <w:rsid w:val="00341AA8"/>
    <w:rsid w:val="00341E2D"/>
    <w:rsid w:val="00345ACD"/>
    <w:rsid w:val="00346706"/>
    <w:rsid w:val="0035737C"/>
    <w:rsid w:val="003574BD"/>
    <w:rsid w:val="00357988"/>
    <w:rsid w:val="00357C31"/>
    <w:rsid w:val="003606F2"/>
    <w:rsid w:val="00360810"/>
    <w:rsid w:val="00360B81"/>
    <w:rsid w:val="00360DC9"/>
    <w:rsid w:val="0036219C"/>
    <w:rsid w:val="00362F8B"/>
    <w:rsid w:val="00363AC0"/>
    <w:rsid w:val="0037151D"/>
    <w:rsid w:val="00376BDB"/>
    <w:rsid w:val="00376DC6"/>
    <w:rsid w:val="00380236"/>
    <w:rsid w:val="003813C4"/>
    <w:rsid w:val="00381C25"/>
    <w:rsid w:val="00383729"/>
    <w:rsid w:val="00383A5F"/>
    <w:rsid w:val="00383EDC"/>
    <w:rsid w:val="00386FAF"/>
    <w:rsid w:val="00387FE5"/>
    <w:rsid w:val="00390146"/>
    <w:rsid w:val="00390706"/>
    <w:rsid w:val="0039093D"/>
    <w:rsid w:val="00390C41"/>
    <w:rsid w:val="00390F5E"/>
    <w:rsid w:val="00392333"/>
    <w:rsid w:val="003941B0"/>
    <w:rsid w:val="00396481"/>
    <w:rsid w:val="003A0AC4"/>
    <w:rsid w:val="003A0B07"/>
    <w:rsid w:val="003A0E17"/>
    <w:rsid w:val="003A2671"/>
    <w:rsid w:val="003A2F0D"/>
    <w:rsid w:val="003A32B6"/>
    <w:rsid w:val="003A3E36"/>
    <w:rsid w:val="003A5AEB"/>
    <w:rsid w:val="003B023B"/>
    <w:rsid w:val="003B1711"/>
    <w:rsid w:val="003B18AB"/>
    <w:rsid w:val="003B1BEB"/>
    <w:rsid w:val="003B2A91"/>
    <w:rsid w:val="003B346B"/>
    <w:rsid w:val="003B3CB6"/>
    <w:rsid w:val="003B4ABB"/>
    <w:rsid w:val="003B553C"/>
    <w:rsid w:val="003C2117"/>
    <w:rsid w:val="003C2CE3"/>
    <w:rsid w:val="003C3661"/>
    <w:rsid w:val="003C4B46"/>
    <w:rsid w:val="003C764F"/>
    <w:rsid w:val="003D25E6"/>
    <w:rsid w:val="003D338C"/>
    <w:rsid w:val="003D4FB8"/>
    <w:rsid w:val="003D6336"/>
    <w:rsid w:val="003D76EF"/>
    <w:rsid w:val="003D7D9D"/>
    <w:rsid w:val="003E107E"/>
    <w:rsid w:val="003E18B6"/>
    <w:rsid w:val="003E314F"/>
    <w:rsid w:val="003E3C00"/>
    <w:rsid w:val="003E527C"/>
    <w:rsid w:val="003E68EF"/>
    <w:rsid w:val="003F09EE"/>
    <w:rsid w:val="003F24C5"/>
    <w:rsid w:val="003F371C"/>
    <w:rsid w:val="003F5807"/>
    <w:rsid w:val="003F583C"/>
    <w:rsid w:val="003F5E43"/>
    <w:rsid w:val="003F62A4"/>
    <w:rsid w:val="003F644C"/>
    <w:rsid w:val="004005FF"/>
    <w:rsid w:val="00403258"/>
    <w:rsid w:val="0040540C"/>
    <w:rsid w:val="00406A81"/>
    <w:rsid w:val="00406AD2"/>
    <w:rsid w:val="00407486"/>
    <w:rsid w:val="00407C59"/>
    <w:rsid w:val="00411013"/>
    <w:rsid w:val="004119C8"/>
    <w:rsid w:val="00412A63"/>
    <w:rsid w:val="00412D37"/>
    <w:rsid w:val="00415E41"/>
    <w:rsid w:val="00416670"/>
    <w:rsid w:val="004206B4"/>
    <w:rsid w:val="00420AF0"/>
    <w:rsid w:val="00426344"/>
    <w:rsid w:val="0043216F"/>
    <w:rsid w:val="00433577"/>
    <w:rsid w:val="00434038"/>
    <w:rsid w:val="00435BAB"/>
    <w:rsid w:val="00435C67"/>
    <w:rsid w:val="00437467"/>
    <w:rsid w:val="0044036D"/>
    <w:rsid w:val="00444524"/>
    <w:rsid w:val="00444837"/>
    <w:rsid w:val="00444DF1"/>
    <w:rsid w:val="00447306"/>
    <w:rsid w:val="004477F1"/>
    <w:rsid w:val="004501A2"/>
    <w:rsid w:val="004514FD"/>
    <w:rsid w:val="00452686"/>
    <w:rsid w:val="00452DFA"/>
    <w:rsid w:val="004546A1"/>
    <w:rsid w:val="00454993"/>
    <w:rsid w:val="004574B6"/>
    <w:rsid w:val="004601BB"/>
    <w:rsid w:val="00460E41"/>
    <w:rsid w:val="004625AA"/>
    <w:rsid w:val="00463D87"/>
    <w:rsid w:val="00464132"/>
    <w:rsid w:val="004668AD"/>
    <w:rsid w:val="00467544"/>
    <w:rsid w:val="00467E47"/>
    <w:rsid w:val="004706CE"/>
    <w:rsid w:val="00470D3F"/>
    <w:rsid w:val="004720A2"/>
    <w:rsid w:val="00472C6F"/>
    <w:rsid w:val="004730E4"/>
    <w:rsid w:val="00474244"/>
    <w:rsid w:val="00476868"/>
    <w:rsid w:val="0047696E"/>
    <w:rsid w:val="00477294"/>
    <w:rsid w:val="004807D1"/>
    <w:rsid w:val="00480F99"/>
    <w:rsid w:val="00481459"/>
    <w:rsid w:val="00483033"/>
    <w:rsid w:val="00483DFB"/>
    <w:rsid w:val="004851FC"/>
    <w:rsid w:val="00485217"/>
    <w:rsid w:val="00485EF6"/>
    <w:rsid w:val="00487416"/>
    <w:rsid w:val="004901CA"/>
    <w:rsid w:val="00490232"/>
    <w:rsid w:val="0049176F"/>
    <w:rsid w:val="004917C0"/>
    <w:rsid w:val="00491B59"/>
    <w:rsid w:val="00491F78"/>
    <w:rsid w:val="0049405A"/>
    <w:rsid w:val="004963FD"/>
    <w:rsid w:val="004A08D9"/>
    <w:rsid w:val="004A0CDF"/>
    <w:rsid w:val="004A2989"/>
    <w:rsid w:val="004A5E93"/>
    <w:rsid w:val="004A6139"/>
    <w:rsid w:val="004A65B1"/>
    <w:rsid w:val="004A6B92"/>
    <w:rsid w:val="004B0886"/>
    <w:rsid w:val="004B3ACB"/>
    <w:rsid w:val="004B4267"/>
    <w:rsid w:val="004B4EA4"/>
    <w:rsid w:val="004B4F69"/>
    <w:rsid w:val="004B5317"/>
    <w:rsid w:val="004B5453"/>
    <w:rsid w:val="004B7982"/>
    <w:rsid w:val="004C1E9E"/>
    <w:rsid w:val="004C25D2"/>
    <w:rsid w:val="004C3911"/>
    <w:rsid w:val="004C4B03"/>
    <w:rsid w:val="004C6295"/>
    <w:rsid w:val="004C6485"/>
    <w:rsid w:val="004D046D"/>
    <w:rsid w:val="004D1C94"/>
    <w:rsid w:val="004D22F5"/>
    <w:rsid w:val="004D25D0"/>
    <w:rsid w:val="004D5884"/>
    <w:rsid w:val="004D7FB6"/>
    <w:rsid w:val="004E1598"/>
    <w:rsid w:val="004E243F"/>
    <w:rsid w:val="004E2721"/>
    <w:rsid w:val="004E2A36"/>
    <w:rsid w:val="004E3D66"/>
    <w:rsid w:val="004E4AEC"/>
    <w:rsid w:val="004E5043"/>
    <w:rsid w:val="004E5ABD"/>
    <w:rsid w:val="004E6B27"/>
    <w:rsid w:val="004F0584"/>
    <w:rsid w:val="004F0892"/>
    <w:rsid w:val="004F501B"/>
    <w:rsid w:val="004F56B5"/>
    <w:rsid w:val="004F5A2A"/>
    <w:rsid w:val="0050060F"/>
    <w:rsid w:val="0050181D"/>
    <w:rsid w:val="00501C73"/>
    <w:rsid w:val="00501CEA"/>
    <w:rsid w:val="0050282C"/>
    <w:rsid w:val="005052B4"/>
    <w:rsid w:val="00505DDC"/>
    <w:rsid w:val="00507D36"/>
    <w:rsid w:val="005103FE"/>
    <w:rsid w:val="005112FF"/>
    <w:rsid w:val="00511C1F"/>
    <w:rsid w:val="00512A62"/>
    <w:rsid w:val="00513873"/>
    <w:rsid w:val="00517BE2"/>
    <w:rsid w:val="0052079A"/>
    <w:rsid w:val="00520892"/>
    <w:rsid w:val="00523D8F"/>
    <w:rsid w:val="00523DC4"/>
    <w:rsid w:val="0052415E"/>
    <w:rsid w:val="005270BA"/>
    <w:rsid w:val="0052785D"/>
    <w:rsid w:val="00530A44"/>
    <w:rsid w:val="00530F49"/>
    <w:rsid w:val="00532B2F"/>
    <w:rsid w:val="00536EAA"/>
    <w:rsid w:val="00537610"/>
    <w:rsid w:val="00540B2C"/>
    <w:rsid w:val="005419B2"/>
    <w:rsid w:val="005428E4"/>
    <w:rsid w:val="00543AD6"/>
    <w:rsid w:val="00544889"/>
    <w:rsid w:val="005457AA"/>
    <w:rsid w:val="00545F81"/>
    <w:rsid w:val="0055261D"/>
    <w:rsid w:val="005551C1"/>
    <w:rsid w:val="005578CF"/>
    <w:rsid w:val="00561A8E"/>
    <w:rsid w:val="00562236"/>
    <w:rsid w:val="005624C3"/>
    <w:rsid w:val="00562677"/>
    <w:rsid w:val="00563637"/>
    <w:rsid w:val="0056366B"/>
    <w:rsid w:val="005666AD"/>
    <w:rsid w:val="00570872"/>
    <w:rsid w:val="00570B1D"/>
    <w:rsid w:val="00570DAF"/>
    <w:rsid w:val="00571CDA"/>
    <w:rsid w:val="00572E13"/>
    <w:rsid w:val="00573154"/>
    <w:rsid w:val="00574716"/>
    <w:rsid w:val="005749B6"/>
    <w:rsid w:val="005749D5"/>
    <w:rsid w:val="00574C67"/>
    <w:rsid w:val="005760C7"/>
    <w:rsid w:val="0058051D"/>
    <w:rsid w:val="005813EE"/>
    <w:rsid w:val="005817F3"/>
    <w:rsid w:val="00583714"/>
    <w:rsid w:val="00584B93"/>
    <w:rsid w:val="005858FA"/>
    <w:rsid w:val="00585A5C"/>
    <w:rsid w:val="00587F2B"/>
    <w:rsid w:val="00590E42"/>
    <w:rsid w:val="00591587"/>
    <w:rsid w:val="00591D14"/>
    <w:rsid w:val="00595036"/>
    <w:rsid w:val="00596F84"/>
    <w:rsid w:val="00597114"/>
    <w:rsid w:val="005A0D66"/>
    <w:rsid w:val="005A0FF4"/>
    <w:rsid w:val="005A20E2"/>
    <w:rsid w:val="005A236E"/>
    <w:rsid w:val="005A26F8"/>
    <w:rsid w:val="005A2F96"/>
    <w:rsid w:val="005A3F1D"/>
    <w:rsid w:val="005A4300"/>
    <w:rsid w:val="005A4D5B"/>
    <w:rsid w:val="005A5EEF"/>
    <w:rsid w:val="005A7020"/>
    <w:rsid w:val="005A718C"/>
    <w:rsid w:val="005A74D7"/>
    <w:rsid w:val="005B1EBC"/>
    <w:rsid w:val="005B2326"/>
    <w:rsid w:val="005B2BD4"/>
    <w:rsid w:val="005B2C09"/>
    <w:rsid w:val="005B338D"/>
    <w:rsid w:val="005B5FED"/>
    <w:rsid w:val="005B692B"/>
    <w:rsid w:val="005C24D3"/>
    <w:rsid w:val="005C28ED"/>
    <w:rsid w:val="005C31CC"/>
    <w:rsid w:val="005C31CE"/>
    <w:rsid w:val="005C4A8B"/>
    <w:rsid w:val="005C5588"/>
    <w:rsid w:val="005C564A"/>
    <w:rsid w:val="005C689F"/>
    <w:rsid w:val="005C7EED"/>
    <w:rsid w:val="005D0069"/>
    <w:rsid w:val="005D025B"/>
    <w:rsid w:val="005D10EA"/>
    <w:rsid w:val="005D1119"/>
    <w:rsid w:val="005D1A98"/>
    <w:rsid w:val="005D26BB"/>
    <w:rsid w:val="005E0536"/>
    <w:rsid w:val="005E0745"/>
    <w:rsid w:val="005E0B90"/>
    <w:rsid w:val="005E0C01"/>
    <w:rsid w:val="005E21C4"/>
    <w:rsid w:val="005E26E6"/>
    <w:rsid w:val="005E3879"/>
    <w:rsid w:val="005E667D"/>
    <w:rsid w:val="005F0825"/>
    <w:rsid w:val="005F0924"/>
    <w:rsid w:val="005F1264"/>
    <w:rsid w:val="005F2783"/>
    <w:rsid w:val="005F344E"/>
    <w:rsid w:val="005F34D2"/>
    <w:rsid w:val="005F3C9A"/>
    <w:rsid w:val="005F48C0"/>
    <w:rsid w:val="005F73C2"/>
    <w:rsid w:val="00601B12"/>
    <w:rsid w:val="00603305"/>
    <w:rsid w:val="0060333F"/>
    <w:rsid w:val="006057F8"/>
    <w:rsid w:val="00606338"/>
    <w:rsid w:val="00606BA5"/>
    <w:rsid w:val="0061004A"/>
    <w:rsid w:val="00614733"/>
    <w:rsid w:val="0061495A"/>
    <w:rsid w:val="00616EC3"/>
    <w:rsid w:val="0061702C"/>
    <w:rsid w:val="00620F3D"/>
    <w:rsid w:val="0062178A"/>
    <w:rsid w:val="00623F46"/>
    <w:rsid w:val="00624798"/>
    <w:rsid w:val="0062520B"/>
    <w:rsid w:val="006256D7"/>
    <w:rsid w:val="0062602D"/>
    <w:rsid w:val="00626142"/>
    <w:rsid w:val="0062726A"/>
    <w:rsid w:val="00630B01"/>
    <w:rsid w:val="00632E47"/>
    <w:rsid w:val="0063627B"/>
    <w:rsid w:val="00640228"/>
    <w:rsid w:val="00640681"/>
    <w:rsid w:val="00640824"/>
    <w:rsid w:val="00640DCD"/>
    <w:rsid w:val="0064172F"/>
    <w:rsid w:val="00641C4B"/>
    <w:rsid w:val="0064232E"/>
    <w:rsid w:val="00642427"/>
    <w:rsid w:val="00643C00"/>
    <w:rsid w:val="00644155"/>
    <w:rsid w:val="006457F9"/>
    <w:rsid w:val="006460A2"/>
    <w:rsid w:val="006462BA"/>
    <w:rsid w:val="0064668F"/>
    <w:rsid w:val="006466DF"/>
    <w:rsid w:val="00647B48"/>
    <w:rsid w:val="00647D0C"/>
    <w:rsid w:val="00653520"/>
    <w:rsid w:val="00653557"/>
    <w:rsid w:val="00655BA8"/>
    <w:rsid w:val="00655F33"/>
    <w:rsid w:val="00661772"/>
    <w:rsid w:val="00662CCB"/>
    <w:rsid w:val="00663D21"/>
    <w:rsid w:val="00664C7F"/>
    <w:rsid w:val="00664E5E"/>
    <w:rsid w:val="006651A4"/>
    <w:rsid w:val="00665C92"/>
    <w:rsid w:val="006674C7"/>
    <w:rsid w:val="00670272"/>
    <w:rsid w:val="00671D25"/>
    <w:rsid w:val="00672CF1"/>
    <w:rsid w:val="00672ED1"/>
    <w:rsid w:val="0067313B"/>
    <w:rsid w:val="00673E4D"/>
    <w:rsid w:val="00674065"/>
    <w:rsid w:val="00675B73"/>
    <w:rsid w:val="00675E9A"/>
    <w:rsid w:val="0067671A"/>
    <w:rsid w:val="00677136"/>
    <w:rsid w:val="006771D4"/>
    <w:rsid w:val="0068077D"/>
    <w:rsid w:val="00680D69"/>
    <w:rsid w:val="006811D9"/>
    <w:rsid w:val="00681832"/>
    <w:rsid w:val="006834C1"/>
    <w:rsid w:val="0068395A"/>
    <w:rsid w:val="006875E3"/>
    <w:rsid w:val="0069005A"/>
    <w:rsid w:val="006903F5"/>
    <w:rsid w:val="00691434"/>
    <w:rsid w:val="00691D58"/>
    <w:rsid w:val="006920CD"/>
    <w:rsid w:val="00694874"/>
    <w:rsid w:val="0069529B"/>
    <w:rsid w:val="0069652E"/>
    <w:rsid w:val="006A0D77"/>
    <w:rsid w:val="006A19E1"/>
    <w:rsid w:val="006A1B57"/>
    <w:rsid w:val="006A367A"/>
    <w:rsid w:val="006A54BD"/>
    <w:rsid w:val="006A68E2"/>
    <w:rsid w:val="006A7010"/>
    <w:rsid w:val="006A7174"/>
    <w:rsid w:val="006A7937"/>
    <w:rsid w:val="006B07B3"/>
    <w:rsid w:val="006B3B39"/>
    <w:rsid w:val="006B405D"/>
    <w:rsid w:val="006B4334"/>
    <w:rsid w:val="006B4A0B"/>
    <w:rsid w:val="006B57F4"/>
    <w:rsid w:val="006B60F1"/>
    <w:rsid w:val="006B7F15"/>
    <w:rsid w:val="006C0D46"/>
    <w:rsid w:val="006C1E78"/>
    <w:rsid w:val="006C385E"/>
    <w:rsid w:val="006C3951"/>
    <w:rsid w:val="006C54FF"/>
    <w:rsid w:val="006D06A7"/>
    <w:rsid w:val="006D3C87"/>
    <w:rsid w:val="006D3EE0"/>
    <w:rsid w:val="006D53FE"/>
    <w:rsid w:val="006D7283"/>
    <w:rsid w:val="006D79F0"/>
    <w:rsid w:val="006D7B4A"/>
    <w:rsid w:val="006E3870"/>
    <w:rsid w:val="006F1D02"/>
    <w:rsid w:val="006F6063"/>
    <w:rsid w:val="006F6827"/>
    <w:rsid w:val="007014A6"/>
    <w:rsid w:val="007029C5"/>
    <w:rsid w:val="00705268"/>
    <w:rsid w:val="00707C28"/>
    <w:rsid w:val="00712E58"/>
    <w:rsid w:val="007142A1"/>
    <w:rsid w:val="00716135"/>
    <w:rsid w:val="0071632E"/>
    <w:rsid w:val="007171E3"/>
    <w:rsid w:val="00720956"/>
    <w:rsid w:val="007219B5"/>
    <w:rsid w:val="007229E5"/>
    <w:rsid w:val="00723D28"/>
    <w:rsid w:val="00724262"/>
    <w:rsid w:val="007264C1"/>
    <w:rsid w:val="00727086"/>
    <w:rsid w:val="00727288"/>
    <w:rsid w:val="00730AFD"/>
    <w:rsid w:val="007316E0"/>
    <w:rsid w:val="00731ED9"/>
    <w:rsid w:val="007339D1"/>
    <w:rsid w:val="007342F7"/>
    <w:rsid w:val="0073793D"/>
    <w:rsid w:val="00737DA4"/>
    <w:rsid w:val="00741AEE"/>
    <w:rsid w:val="00741F8E"/>
    <w:rsid w:val="007423C9"/>
    <w:rsid w:val="00743D4A"/>
    <w:rsid w:val="0074663E"/>
    <w:rsid w:val="00746C52"/>
    <w:rsid w:val="00750AB3"/>
    <w:rsid w:val="00752ECA"/>
    <w:rsid w:val="0075342C"/>
    <w:rsid w:val="00755411"/>
    <w:rsid w:val="00757A00"/>
    <w:rsid w:val="00761B49"/>
    <w:rsid w:val="0076229C"/>
    <w:rsid w:val="0076418F"/>
    <w:rsid w:val="007644C7"/>
    <w:rsid w:val="00765A96"/>
    <w:rsid w:val="00766D4D"/>
    <w:rsid w:val="007677A6"/>
    <w:rsid w:val="00770718"/>
    <w:rsid w:val="007717AC"/>
    <w:rsid w:val="007719A2"/>
    <w:rsid w:val="007734F9"/>
    <w:rsid w:val="00775A2D"/>
    <w:rsid w:val="00776535"/>
    <w:rsid w:val="00776FC3"/>
    <w:rsid w:val="00777BD9"/>
    <w:rsid w:val="007801C4"/>
    <w:rsid w:val="007804D6"/>
    <w:rsid w:val="007808FE"/>
    <w:rsid w:val="0078228E"/>
    <w:rsid w:val="00782346"/>
    <w:rsid w:val="00782349"/>
    <w:rsid w:val="00782794"/>
    <w:rsid w:val="00784E78"/>
    <w:rsid w:val="007862A0"/>
    <w:rsid w:val="007862D6"/>
    <w:rsid w:val="00790E48"/>
    <w:rsid w:val="00792462"/>
    <w:rsid w:val="00793088"/>
    <w:rsid w:val="00793BE6"/>
    <w:rsid w:val="00794059"/>
    <w:rsid w:val="00795695"/>
    <w:rsid w:val="007977F4"/>
    <w:rsid w:val="007A0A7A"/>
    <w:rsid w:val="007A1050"/>
    <w:rsid w:val="007A1C40"/>
    <w:rsid w:val="007A44C1"/>
    <w:rsid w:val="007A4F0B"/>
    <w:rsid w:val="007A5C00"/>
    <w:rsid w:val="007A73A2"/>
    <w:rsid w:val="007A7DB3"/>
    <w:rsid w:val="007B2C27"/>
    <w:rsid w:val="007B3145"/>
    <w:rsid w:val="007B3C00"/>
    <w:rsid w:val="007B6597"/>
    <w:rsid w:val="007B6B5B"/>
    <w:rsid w:val="007C24BE"/>
    <w:rsid w:val="007C52F8"/>
    <w:rsid w:val="007C6ABC"/>
    <w:rsid w:val="007C6B4A"/>
    <w:rsid w:val="007D0BD3"/>
    <w:rsid w:val="007D1722"/>
    <w:rsid w:val="007D2FC3"/>
    <w:rsid w:val="007D6574"/>
    <w:rsid w:val="007D6784"/>
    <w:rsid w:val="007E0137"/>
    <w:rsid w:val="007E33C0"/>
    <w:rsid w:val="007E4157"/>
    <w:rsid w:val="007E41CC"/>
    <w:rsid w:val="007E45BB"/>
    <w:rsid w:val="007E59F8"/>
    <w:rsid w:val="007F0158"/>
    <w:rsid w:val="007F0D53"/>
    <w:rsid w:val="008000C7"/>
    <w:rsid w:val="00800D42"/>
    <w:rsid w:val="00801AA6"/>
    <w:rsid w:val="00804C35"/>
    <w:rsid w:val="00805EE9"/>
    <w:rsid w:val="00807B6A"/>
    <w:rsid w:val="00810279"/>
    <w:rsid w:val="0081265C"/>
    <w:rsid w:val="00813031"/>
    <w:rsid w:val="008142B1"/>
    <w:rsid w:val="0081498C"/>
    <w:rsid w:val="008165F0"/>
    <w:rsid w:val="00816702"/>
    <w:rsid w:val="008177EA"/>
    <w:rsid w:val="00824B04"/>
    <w:rsid w:val="00825D58"/>
    <w:rsid w:val="008304F5"/>
    <w:rsid w:val="00830EB6"/>
    <w:rsid w:val="008314D4"/>
    <w:rsid w:val="008325FC"/>
    <w:rsid w:val="00834842"/>
    <w:rsid w:val="00835B1F"/>
    <w:rsid w:val="008412D7"/>
    <w:rsid w:val="0084180D"/>
    <w:rsid w:val="00843FC5"/>
    <w:rsid w:val="00844A4A"/>
    <w:rsid w:val="008472EF"/>
    <w:rsid w:val="008473D0"/>
    <w:rsid w:val="00851CAA"/>
    <w:rsid w:val="00851FDB"/>
    <w:rsid w:val="00852554"/>
    <w:rsid w:val="00853840"/>
    <w:rsid w:val="0085427A"/>
    <w:rsid w:val="00855B2D"/>
    <w:rsid w:val="008565BA"/>
    <w:rsid w:val="00856DC0"/>
    <w:rsid w:val="00857A03"/>
    <w:rsid w:val="00857FB9"/>
    <w:rsid w:val="008606F8"/>
    <w:rsid w:val="00860941"/>
    <w:rsid w:val="00861CB2"/>
    <w:rsid w:val="008631DC"/>
    <w:rsid w:val="00863B9D"/>
    <w:rsid w:val="00864D28"/>
    <w:rsid w:val="00865671"/>
    <w:rsid w:val="0086632B"/>
    <w:rsid w:val="008678A3"/>
    <w:rsid w:val="00872E30"/>
    <w:rsid w:val="00874767"/>
    <w:rsid w:val="00875646"/>
    <w:rsid w:val="008762F9"/>
    <w:rsid w:val="00876E62"/>
    <w:rsid w:val="0087763E"/>
    <w:rsid w:val="00880D71"/>
    <w:rsid w:val="00882A2C"/>
    <w:rsid w:val="0088336F"/>
    <w:rsid w:val="00883679"/>
    <w:rsid w:val="00885EAA"/>
    <w:rsid w:val="008865AB"/>
    <w:rsid w:val="008901F8"/>
    <w:rsid w:val="00891D71"/>
    <w:rsid w:val="00893326"/>
    <w:rsid w:val="0089333E"/>
    <w:rsid w:val="0089527B"/>
    <w:rsid w:val="0089771D"/>
    <w:rsid w:val="008A21FA"/>
    <w:rsid w:val="008A4293"/>
    <w:rsid w:val="008A4836"/>
    <w:rsid w:val="008A61C4"/>
    <w:rsid w:val="008B0367"/>
    <w:rsid w:val="008B0AFA"/>
    <w:rsid w:val="008B22D9"/>
    <w:rsid w:val="008B40A0"/>
    <w:rsid w:val="008B4601"/>
    <w:rsid w:val="008B53E2"/>
    <w:rsid w:val="008B6013"/>
    <w:rsid w:val="008C0166"/>
    <w:rsid w:val="008C1697"/>
    <w:rsid w:val="008C2111"/>
    <w:rsid w:val="008C480B"/>
    <w:rsid w:val="008C7280"/>
    <w:rsid w:val="008D0C86"/>
    <w:rsid w:val="008D14F1"/>
    <w:rsid w:val="008D4389"/>
    <w:rsid w:val="008D66B4"/>
    <w:rsid w:val="008D68C9"/>
    <w:rsid w:val="008E0304"/>
    <w:rsid w:val="008E053E"/>
    <w:rsid w:val="008E247C"/>
    <w:rsid w:val="008E25F3"/>
    <w:rsid w:val="008E27D7"/>
    <w:rsid w:val="008E3883"/>
    <w:rsid w:val="008E40C8"/>
    <w:rsid w:val="008E6990"/>
    <w:rsid w:val="008E71E8"/>
    <w:rsid w:val="008F0DC0"/>
    <w:rsid w:val="008F16F4"/>
    <w:rsid w:val="00901479"/>
    <w:rsid w:val="0090365A"/>
    <w:rsid w:val="00903937"/>
    <w:rsid w:val="00904877"/>
    <w:rsid w:val="00905AF1"/>
    <w:rsid w:val="00905E99"/>
    <w:rsid w:val="00905EB7"/>
    <w:rsid w:val="00910763"/>
    <w:rsid w:val="00910C67"/>
    <w:rsid w:val="00912957"/>
    <w:rsid w:val="009163D5"/>
    <w:rsid w:val="00922E8B"/>
    <w:rsid w:val="009243A7"/>
    <w:rsid w:val="00925BC8"/>
    <w:rsid w:val="0092669B"/>
    <w:rsid w:val="00927E47"/>
    <w:rsid w:val="00930371"/>
    <w:rsid w:val="009330A5"/>
    <w:rsid w:val="009349C0"/>
    <w:rsid w:val="00934D91"/>
    <w:rsid w:val="00935E45"/>
    <w:rsid w:val="0093679C"/>
    <w:rsid w:val="0093779E"/>
    <w:rsid w:val="00937DA4"/>
    <w:rsid w:val="00940279"/>
    <w:rsid w:val="00940F05"/>
    <w:rsid w:val="00942D75"/>
    <w:rsid w:val="009432B0"/>
    <w:rsid w:val="0094417E"/>
    <w:rsid w:val="00944BB6"/>
    <w:rsid w:val="009452B4"/>
    <w:rsid w:val="0094743C"/>
    <w:rsid w:val="00947C42"/>
    <w:rsid w:val="00952A61"/>
    <w:rsid w:val="00954892"/>
    <w:rsid w:val="00954B0E"/>
    <w:rsid w:val="00955C96"/>
    <w:rsid w:val="009607EE"/>
    <w:rsid w:val="009609CC"/>
    <w:rsid w:val="00962039"/>
    <w:rsid w:val="009656A2"/>
    <w:rsid w:val="00970342"/>
    <w:rsid w:val="0097070D"/>
    <w:rsid w:val="00970DCF"/>
    <w:rsid w:val="0097188C"/>
    <w:rsid w:val="00971DB6"/>
    <w:rsid w:val="009721B0"/>
    <w:rsid w:val="00974B2B"/>
    <w:rsid w:val="00974FD3"/>
    <w:rsid w:val="00975237"/>
    <w:rsid w:val="00975F10"/>
    <w:rsid w:val="0098039A"/>
    <w:rsid w:val="009832CE"/>
    <w:rsid w:val="009842D7"/>
    <w:rsid w:val="0098560B"/>
    <w:rsid w:val="00986516"/>
    <w:rsid w:val="009869C6"/>
    <w:rsid w:val="0098770F"/>
    <w:rsid w:val="009903BA"/>
    <w:rsid w:val="00991A38"/>
    <w:rsid w:val="00991EA9"/>
    <w:rsid w:val="00992BEA"/>
    <w:rsid w:val="009932CA"/>
    <w:rsid w:val="00993F2A"/>
    <w:rsid w:val="009941CF"/>
    <w:rsid w:val="009956A3"/>
    <w:rsid w:val="00996734"/>
    <w:rsid w:val="00996B5C"/>
    <w:rsid w:val="00996D82"/>
    <w:rsid w:val="00997816"/>
    <w:rsid w:val="009A1786"/>
    <w:rsid w:val="009A4122"/>
    <w:rsid w:val="009A47AA"/>
    <w:rsid w:val="009A4E4E"/>
    <w:rsid w:val="009A517C"/>
    <w:rsid w:val="009A5DFB"/>
    <w:rsid w:val="009B0A15"/>
    <w:rsid w:val="009B1160"/>
    <w:rsid w:val="009B1C70"/>
    <w:rsid w:val="009B2810"/>
    <w:rsid w:val="009B5C10"/>
    <w:rsid w:val="009B7B0F"/>
    <w:rsid w:val="009C2563"/>
    <w:rsid w:val="009C5708"/>
    <w:rsid w:val="009C6FB8"/>
    <w:rsid w:val="009C7FCB"/>
    <w:rsid w:val="009D2A26"/>
    <w:rsid w:val="009D3130"/>
    <w:rsid w:val="009D32F0"/>
    <w:rsid w:val="009D681A"/>
    <w:rsid w:val="009D6E7C"/>
    <w:rsid w:val="009D7EE5"/>
    <w:rsid w:val="009E0083"/>
    <w:rsid w:val="009E03E9"/>
    <w:rsid w:val="009E284E"/>
    <w:rsid w:val="009E2FDE"/>
    <w:rsid w:val="009E35B1"/>
    <w:rsid w:val="009E62F5"/>
    <w:rsid w:val="009E6D89"/>
    <w:rsid w:val="009F059E"/>
    <w:rsid w:val="009F0B6F"/>
    <w:rsid w:val="009F184E"/>
    <w:rsid w:val="009F3259"/>
    <w:rsid w:val="009F66BC"/>
    <w:rsid w:val="00A02E6C"/>
    <w:rsid w:val="00A03D0B"/>
    <w:rsid w:val="00A052D2"/>
    <w:rsid w:val="00A10DCF"/>
    <w:rsid w:val="00A10E88"/>
    <w:rsid w:val="00A11630"/>
    <w:rsid w:val="00A13FF6"/>
    <w:rsid w:val="00A15AF1"/>
    <w:rsid w:val="00A168B1"/>
    <w:rsid w:val="00A16F5D"/>
    <w:rsid w:val="00A2022F"/>
    <w:rsid w:val="00A24D76"/>
    <w:rsid w:val="00A25FBB"/>
    <w:rsid w:val="00A260B8"/>
    <w:rsid w:val="00A27DDA"/>
    <w:rsid w:val="00A3016F"/>
    <w:rsid w:val="00A31A1C"/>
    <w:rsid w:val="00A32892"/>
    <w:rsid w:val="00A33EA3"/>
    <w:rsid w:val="00A3447E"/>
    <w:rsid w:val="00A35046"/>
    <w:rsid w:val="00A378FB"/>
    <w:rsid w:val="00A46BC7"/>
    <w:rsid w:val="00A46DE9"/>
    <w:rsid w:val="00A50C8F"/>
    <w:rsid w:val="00A5120B"/>
    <w:rsid w:val="00A52237"/>
    <w:rsid w:val="00A53055"/>
    <w:rsid w:val="00A55246"/>
    <w:rsid w:val="00A552DE"/>
    <w:rsid w:val="00A55B96"/>
    <w:rsid w:val="00A55E7F"/>
    <w:rsid w:val="00A560BE"/>
    <w:rsid w:val="00A569A8"/>
    <w:rsid w:val="00A576BB"/>
    <w:rsid w:val="00A577E9"/>
    <w:rsid w:val="00A57917"/>
    <w:rsid w:val="00A60420"/>
    <w:rsid w:val="00A61A6F"/>
    <w:rsid w:val="00A634B7"/>
    <w:rsid w:val="00A63E5E"/>
    <w:rsid w:val="00A645BA"/>
    <w:rsid w:val="00A65906"/>
    <w:rsid w:val="00A65A4A"/>
    <w:rsid w:val="00A665DD"/>
    <w:rsid w:val="00A669FD"/>
    <w:rsid w:val="00A6742A"/>
    <w:rsid w:val="00A6779D"/>
    <w:rsid w:val="00A716E5"/>
    <w:rsid w:val="00A74D16"/>
    <w:rsid w:val="00A81251"/>
    <w:rsid w:val="00A8238E"/>
    <w:rsid w:val="00A84357"/>
    <w:rsid w:val="00A85180"/>
    <w:rsid w:val="00A85548"/>
    <w:rsid w:val="00A86AFB"/>
    <w:rsid w:val="00A86EBA"/>
    <w:rsid w:val="00A906D0"/>
    <w:rsid w:val="00A90724"/>
    <w:rsid w:val="00A91290"/>
    <w:rsid w:val="00A9142B"/>
    <w:rsid w:val="00A92A51"/>
    <w:rsid w:val="00A96703"/>
    <w:rsid w:val="00AA0974"/>
    <w:rsid w:val="00AA0E08"/>
    <w:rsid w:val="00AA113E"/>
    <w:rsid w:val="00AA37D2"/>
    <w:rsid w:val="00AA4A35"/>
    <w:rsid w:val="00AA690A"/>
    <w:rsid w:val="00AB0776"/>
    <w:rsid w:val="00AB09E7"/>
    <w:rsid w:val="00AB4584"/>
    <w:rsid w:val="00AB611F"/>
    <w:rsid w:val="00AB6279"/>
    <w:rsid w:val="00AB7873"/>
    <w:rsid w:val="00AB7957"/>
    <w:rsid w:val="00AC35E3"/>
    <w:rsid w:val="00AC4411"/>
    <w:rsid w:val="00AC6CFB"/>
    <w:rsid w:val="00AC6DA7"/>
    <w:rsid w:val="00AD0628"/>
    <w:rsid w:val="00AD2120"/>
    <w:rsid w:val="00AD4727"/>
    <w:rsid w:val="00AD4F74"/>
    <w:rsid w:val="00AD53A3"/>
    <w:rsid w:val="00AD5E64"/>
    <w:rsid w:val="00AD6E2E"/>
    <w:rsid w:val="00AE01E6"/>
    <w:rsid w:val="00AE10EC"/>
    <w:rsid w:val="00AE1FC7"/>
    <w:rsid w:val="00AE233A"/>
    <w:rsid w:val="00AE3A70"/>
    <w:rsid w:val="00AE547F"/>
    <w:rsid w:val="00AE66F9"/>
    <w:rsid w:val="00AE6F92"/>
    <w:rsid w:val="00AE75D1"/>
    <w:rsid w:val="00AF34CA"/>
    <w:rsid w:val="00AF49DD"/>
    <w:rsid w:val="00AF61FE"/>
    <w:rsid w:val="00AF7760"/>
    <w:rsid w:val="00AF7EC2"/>
    <w:rsid w:val="00B024EE"/>
    <w:rsid w:val="00B029B8"/>
    <w:rsid w:val="00B02C4A"/>
    <w:rsid w:val="00B04B19"/>
    <w:rsid w:val="00B05DCD"/>
    <w:rsid w:val="00B05E6C"/>
    <w:rsid w:val="00B142DB"/>
    <w:rsid w:val="00B16EE9"/>
    <w:rsid w:val="00B176B4"/>
    <w:rsid w:val="00B178CB"/>
    <w:rsid w:val="00B22B75"/>
    <w:rsid w:val="00B236E0"/>
    <w:rsid w:val="00B23A6A"/>
    <w:rsid w:val="00B23F52"/>
    <w:rsid w:val="00B249B4"/>
    <w:rsid w:val="00B252BC"/>
    <w:rsid w:val="00B2710C"/>
    <w:rsid w:val="00B27D2A"/>
    <w:rsid w:val="00B30A29"/>
    <w:rsid w:val="00B30A8F"/>
    <w:rsid w:val="00B31B37"/>
    <w:rsid w:val="00B33EE9"/>
    <w:rsid w:val="00B340E4"/>
    <w:rsid w:val="00B34CD0"/>
    <w:rsid w:val="00B35FBA"/>
    <w:rsid w:val="00B36C52"/>
    <w:rsid w:val="00B4062C"/>
    <w:rsid w:val="00B40D66"/>
    <w:rsid w:val="00B41296"/>
    <w:rsid w:val="00B419AB"/>
    <w:rsid w:val="00B41F83"/>
    <w:rsid w:val="00B422E9"/>
    <w:rsid w:val="00B433CC"/>
    <w:rsid w:val="00B44728"/>
    <w:rsid w:val="00B46150"/>
    <w:rsid w:val="00B465D8"/>
    <w:rsid w:val="00B46A44"/>
    <w:rsid w:val="00B46ADF"/>
    <w:rsid w:val="00B47094"/>
    <w:rsid w:val="00B502E1"/>
    <w:rsid w:val="00B50A03"/>
    <w:rsid w:val="00B51ACA"/>
    <w:rsid w:val="00B51F08"/>
    <w:rsid w:val="00B533CC"/>
    <w:rsid w:val="00B53FE4"/>
    <w:rsid w:val="00B554D5"/>
    <w:rsid w:val="00B57A92"/>
    <w:rsid w:val="00B61FEF"/>
    <w:rsid w:val="00B64F40"/>
    <w:rsid w:val="00B70FCD"/>
    <w:rsid w:val="00B71D5C"/>
    <w:rsid w:val="00B7243A"/>
    <w:rsid w:val="00B72667"/>
    <w:rsid w:val="00B72A2F"/>
    <w:rsid w:val="00B75A84"/>
    <w:rsid w:val="00B768CA"/>
    <w:rsid w:val="00B76DF1"/>
    <w:rsid w:val="00B770C2"/>
    <w:rsid w:val="00B77C46"/>
    <w:rsid w:val="00B80B8B"/>
    <w:rsid w:val="00B80C1E"/>
    <w:rsid w:val="00B82286"/>
    <w:rsid w:val="00B82DA0"/>
    <w:rsid w:val="00B831C9"/>
    <w:rsid w:val="00B83C32"/>
    <w:rsid w:val="00B855AF"/>
    <w:rsid w:val="00B85777"/>
    <w:rsid w:val="00B90CF8"/>
    <w:rsid w:val="00B90EA1"/>
    <w:rsid w:val="00B91BC7"/>
    <w:rsid w:val="00B922F4"/>
    <w:rsid w:val="00B92775"/>
    <w:rsid w:val="00B94642"/>
    <w:rsid w:val="00B967B3"/>
    <w:rsid w:val="00B972F5"/>
    <w:rsid w:val="00BA02A1"/>
    <w:rsid w:val="00BA0827"/>
    <w:rsid w:val="00BA24CC"/>
    <w:rsid w:val="00BA2EAF"/>
    <w:rsid w:val="00BA4711"/>
    <w:rsid w:val="00BA5D23"/>
    <w:rsid w:val="00BA752D"/>
    <w:rsid w:val="00BB05DF"/>
    <w:rsid w:val="00BB1AA4"/>
    <w:rsid w:val="00BB23E3"/>
    <w:rsid w:val="00BB2BE3"/>
    <w:rsid w:val="00BB2DE7"/>
    <w:rsid w:val="00BB40D4"/>
    <w:rsid w:val="00BB6B6C"/>
    <w:rsid w:val="00BB6FF0"/>
    <w:rsid w:val="00BC006E"/>
    <w:rsid w:val="00BC187A"/>
    <w:rsid w:val="00BC46C1"/>
    <w:rsid w:val="00BC4AB9"/>
    <w:rsid w:val="00BC4DA7"/>
    <w:rsid w:val="00BD020D"/>
    <w:rsid w:val="00BD3A07"/>
    <w:rsid w:val="00BD43C1"/>
    <w:rsid w:val="00BD4CFF"/>
    <w:rsid w:val="00BD4DA0"/>
    <w:rsid w:val="00BD5EF0"/>
    <w:rsid w:val="00BD6781"/>
    <w:rsid w:val="00BD78A4"/>
    <w:rsid w:val="00BE4FA6"/>
    <w:rsid w:val="00BE7953"/>
    <w:rsid w:val="00BF07D0"/>
    <w:rsid w:val="00BF1933"/>
    <w:rsid w:val="00BF5377"/>
    <w:rsid w:val="00BF7280"/>
    <w:rsid w:val="00BF7FE6"/>
    <w:rsid w:val="00C00398"/>
    <w:rsid w:val="00C029EC"/>
    <w:rsid w:val="00C03D3F"/>
    <w:rsid w:val="00C03EA4"/>
    <w:rsid w:val="00C041A8"/>
    <w:rsid w:val="00C06846"/>
    <w:rsid w:val="00C07418"/>
    <w:rsid w:val="00C104CF"/>
    <w:rsid w:val="00C10E4A"/>
    <w:rsid w:val="00C13DD8"/>
    <w:rsid w:val="00C141FA"/>
    <w:rsid w:val="00C1585E"/>
    <w:rsid w:val="00C15F25"/>
    <w:rsid w:val="00C162BE"/>
    <w:rsid w:val="00C20602"/>
    <w:rsid w:val="00C210E8"/>
    <w:rsid w:val="00C22530"/>
    <w:rsid w:val="00C2283E"/>
    <w:rsid w:val="00C22A16"/>
    <w:rsid w:val="00C23E39"/>
    <w:rsid w:val="00C25A2D"/>
    <w:rsid w:val="00C275DE"/>
    <w:rsid w:val="00C307D0"/>
    <w:rsid w:val="00C34D2A"/>
    <w:rsid w:val="00C34E06"/>
    <w:rsid w:val="00C36BDD"/>
    <w:rsid w:val="00C36DDF"/>
    <w:rsid w:val="00C377AE"/>
    <w:rsid w:val="00C40D76"/>
    <w:rsid w:val="00C412D0"/>
    <w:rsid w:val="00C429BC"/>
    <w:rsid w:val="00C42A75"/>
    <w:rsid w:val="00C42BCE"/>
    <w:rsid w:val="00C42F2B"/>
    <w:rsid w:val="00C4498E"/>
    <w:rsid w:val="00C44DC9"/>
    <w:rsid w:val="00C4513C"/>
    <w:rsid w:val="00C46877"/>
    <w:rsid w:val="00C4720F"/>
    <w:rsid w:val="00C47EDC"/>
    <w:rsid w:val="00C50E5A"/>
    <w:rsid w:val="00C512FF"/>
    <w:rsid w:val="00C51411"/>
    <w:rsid w:val="00C51C47"/>
    <w:rsid w:val="00C5324A"/>
    <w:rsid w:val="00C54112"/>
    <w:rsid w:val="00C541DC"/>
    <w:rsid w:val="00C5501F"/>
    <w:rsid w:val="00C55774"/>
    <w:rsid w:val="00C55AD5"/>
    <w:rsid w:val="00C566D7"/>
    <w:rsid w:val="00C61242"/>
    <w:rsid w:val="00C62A4D"/>
    <w:rsid w:val="00C6360E"/>
    <w:rsid w:val="00C643FB"/>
    <w:rsid w:val="00C71544"/>
    <w:rsid w:val="00C71D11"/>
    <w:rsid w:val="00C73863"/>
    <w:rsid w:val="00C746E3"/>
    <w:rsid w:val="00C74CC3"/>
    <w:rsid w:val="00C75F66"/>
    <w:rsid w:val="00C807C4"/>
    <w:rsid w:val="00C80AC0"/>
    <w:rsid w:val="00C8140D"/>
    <w:rsid w:val="00C81435"/>
    <w:rsid w:val="00C8262D"/>
    <w:rsid w:val="00C845A8"/>
    <w:rsid w:val="00C91329"/>
    <w:rsid w:val="00C93A0A"/>
    <w:rsid w:val="00C95689"/>
    <w:rsid w:val="00CA42BD"/>
    <w:rsid w:val="00CA4C4B"/>
    <w:rsid w:val="00CA4D83"/>
    <w:rsid w:val="00CA6536"/>
    <w:rsid w:val="00CB0C89"/>
    <w:rsid w:val="00CB19A4"/>
    <w:rsid w:val="00CB30B0"/>
    <w:rsid w:val="00CB3A25"/>
    <w:rsid w:val="00CB3DEC"/>
    <w:rsid w:val="00CB56EC"/>
    <w:rsid w:val="00CB6890"/>
    <w:rsid w:val="00CC388A"/>
    <w:rsid w:val="00CC3AD1"/>
    <w:rsid w:val="00CC4876"/>
    <w:rsid w:val="00CC4C8F"/>
    <w:rsid w:val="00CC4E05"/>
    <w:rsid w:val="00CD09B9"/>
    <w:rsid w:val="00CD405D"/>
    <w:rsid w:val="00CD55FD"/>
    <w:rsid w:val="00CD6C11"/>
    <w:rsid w:val="00CE1291"/>
    <w:rsid w:val="00CE40B6"/>
    <w:rsid w:val="00CE4605"/>
    <w:rsid w:val="00CE4A26"/>
    <w:rsid w:val="00CE4E00"/>
    <w:rsid w:val="00CE7F8B"/>
    <w:rsid w:val="00CF064E"/>
    <w:rsid w:val="00CF138E"/>
    <w:rsid w:val="00CF1503"/>
    <w:rsid w:val="00CF2CC1"/>
    <w:rsid w:val="00CF347C"/>
    <w:rsid w:val="00CF533D"/>
    <w:rsid w:val="00CF5DCC"/>
    <w:rsid w:val="00CF65B5"/>
    <w:rsid w:val="00CF6EF8"/>
    <w:rsid w:val="00D0148D"/>
    <w:rsid w:val="00D01B7B"/>
    <w:rsid w:val="00D03834"/>
    <w:rsid w:val="00D04DB2"/>
    <w:rsid w:val="00D0666C"/>
    <w:rsid w:val="00D10D84"/>
    <w:rsid w:val="00D1103F"/>
    <w:rsid w:val="00D1159C"/>
    <w:rsid w:val="00D13086"/>
    <w:rsid w:val="00D1358B"/>
    <w:rsid w:val="00D1611F"/>
    <w:rsid w:val="00D161C8"/>
    <w:rsid w:val="00D16306"/>
    <w:rsid w:val="00D215EA"/>
    <w:rsid w:val="00D21656"/>
    <w:rsid w:val="00D21A02"/>
    <w:rsid w:val="00D22EB5"/>
    <w:rsid w:val="00D24F0A"/>
    <w:rsid w:val="00D2671A"/>
    <w:rsid w:val="00D27843"/>
    <w:rsid w:val="00D302F8"/>
    <w:rsid w:val="00D318BE"/>
    <w:rsid w:val="00D352E8"/>
    <w:rsid w:val="00D37C29"/>
    <w:rsid w:val="00D40EB2"/>
    <w:rsid w:val="00D41A27"/>
    <w:rsid w:val="00D42293"/>
    <w:rsid w:val="00D4311F"/>
    <w:rsid w:val="00D4566F"/>
    <w:rsid w:val="00D46BF1"/>
    <w:rsid w:val="00D47F2A"/>
    <w:rsid w:val="00D506EA"/>
    <w:rsid w:val="00D50CF6"/>
    <w:rsid w:val="00D53190"/>
    <w:rsid w:val="00D54001"/>
    <w:rsid w:val="00D5406E"/>
    <w:rsid w:val="00D5723F"/>
    <w:rsid w:val="00D609E6"/>
    <w:rsid w:val="00D612EB"/>
    <w:rsid w:val="00D61D71"/>
    <w:rsid w:val="00D641F6"/>
    <w:rsid w:val="00D653F0"/>
    <w:rsid w:val="00D65626"/>
    <w:rsid w:val="00D6622A"/>
    <w:rsid w:val="00D66870"/>
    <w:rsid w:val="00D66E65"/>
    <w:rsid w:val="00D67072"/>
    <w:rsid w:val="00D672E2"/>
    <w:rsid w:val="00D71C5E"/>
    <w:rsid w:val="00D727E4"/>
    <w:rsid w:val="00D72C3A"/>
    <w:rsid w:val="00D734AF"/>
    <w:rsid w:val="00D7435D"/>
    <w:rsid w:val="00D7782F"/>
    <w:rsid w:val="00D80EDB"/>
    <w:rsid w:val="00D830B0"/>
    <w:rsid w:val="00D83CE1"/>
    <w:rsid w:val="00D86B19"/>
    <w:rsid w:val="00D87218"/>
    <w:rsid w:val="00D90367"/>
    <w:rsid w:val="00D905BA"/>
    <w:rsid w:val="00D9069A"/>
    <w:rsid w:val="00D912B8"/>
    <w:rsid w:val="00D93893"/>
    <w:rsid w:val="00D93A6A"/>
    <w:rsid w:val="00D94448"/>
    <w:rsid w:val="00D95292"/>
    <w:rsid w:val="00D9704C"/>
    <w:rsid w:val="00D977D2"/>
    <w:rsid w:val="00D979C9"/>
    <w:rsid w:val="00DA0B45"/>
    <w:rsid w:val="00DA19B5"/>
    <w:rsid w:val="00DA1DFF"/>
    <w:rsid w:val="00DA31AD"/>
    <w:rsid w:val="00DA41B2"/>
    <w:rsid w:val="00DA4319"/>
    <w:rsid w:val="00DA4D7C"/>
    <w:rsid w:val="00DA74C2"/>
    <w:rsid w:val="00DB27FC"/>
    <w:rsid w:val="00DB31CF"/>
    <w:rsid w:val="00DB44EF"/>
    <w:rsid w:val="00DB4A83"/>
    <w:rsid w:val="00DB68AC"/>
    <w:rsid w:val="00DC1E2B"/>
    <w:rsid w:val="00DC265D"/>
    <w:rsid w:val="00DC4496"/>
    <w:rsid w:val="00DC4515"/>
    <w:rsid w:val="00DC51FE"/>
    <w:rsid w:val="00DC7CC3"/>
    <w:rsid w:val="00DD0BBE"/>
    <w:rsid w:val="00DD1896"/>
    <w:rsid w:val="00DD1CC5"/>
    <w:rsid w:val="00DD201C"/>
    <w:rsid w:val="00DD27B4"/>
    <w:rsid w:val="00DD2AA6"/>
    <w:rsid w:val="00DD3C69"/>
    <w:rsid w:val="00DD539E"/>
    <w:rsid w:val="00DD7361"/>
    <w:rsid w:val="00DE09ED"/>
    <w:rsid w:val="00DE0E72"/>
    <w:rsid w:val="00DE34CD"/>
    <w:rsid w:val="00DE38B8"/>
    <w:rsid w:val="00DE4473"/>
    <w:rsid w:val="00DE684E"/>
    <w:rsid w:val="00DF072A"/>
    <w:rsid w:val="00DF09A7"/>
    <w:rsid w:val="00DF0A3E"/>
    <w:rsid w:val="00DF1508"/>
    <w:rsid w:val="00DF172C"/>
    <w:rsid w:val="00DF32E6"/>
    <w:rsid w:val="00DF6407"/>
    <w:rsid w:val="00DF7E6C"/>
    <w:rsid w:val="00E002F7"/>
    <w:rsid w:val="00E026F9"/>
    <w:rsid w:val="00E02A42"/>
    <w:rsid w:val="00E02D7A"/>
    <w:rsid w:val="00E038D6"/>
    <w:rsid w:val="00E05659"/>
    <w:rsid w:val="00E10E22"/>
    <w:rsid w:val="00E1116E"/>
    <w:rsid w:val="00E11BFC"/>
    <w:rsid w:val="00E1357F"/>
    <w:rsid w:val="00E1389B"/>
    <w:rsid w:val="00E13EAA"/>
    <w:rsid w:val="00E1640F"/>
    <w:rsid w:val="00E16CC2"/>
    <w:rsid w:val="00E17069"/>
    <w:rsid w:val="00E17D06"/>
    <w:rsid w:val="00E20B0E"/>
    <w:rsid w:val="00E20B15"/>
    <w:rsid w:val="00E21942"/>
    <w:rsid w:val="00E22A09"/>
    <w:rsid w:val="00E2581F"/>
    <w:rsid w:val="00E30C2D"/>
    <w:rsid w:val="00E30D77"/>
    <w:rsid w:val="00E32F91"/>
    <w:rsid w:val="00E379E1"/>
    <w:rsid w:val="00E422E3"/>
    <w:rsid w:val="00E43314"/>
    <w:rsid w:val="00E43F2A"/>
    <w:rsid w:val="00E4447B"/>
    <w:rsid w:val="00E4451D"/>
    <w:rsid w:val="00E523D3"/>
    <w:rsid w:val="00E533C8"/>
    <w:rsid w:val="00E53D13"/>
    <w:rsid w:val="00E5779E"/>
    <w:rsid w:val="00E60F47"/>
    <w:rsid w:val="00E643EA"/>
    <w:rsid w:val="00E651D7"/>
    <w:rsid w:val="00E66A18"/>
    <w:rsid w:val="00E67DD5"/>
    <w:rsid w:val="00E705DE"/>
    <w:rsid w:val="00E71728"/>
    <w:rsid w:val="00E71B85"/>
    <w:rsid w:val="00E73232"/>
    <w:rsid w:val="00E749AE"/>
    <w:rsid w:val="00E75000"/>
    <w:rsid w:val="00E7771A"/>
    <w:rsid w:val="00E81643"/>
    <w:rsid w:val="00E82FB8"/>
    <w:rsid w:val="00E839D5"/>
    <w:rsid w:val="00E83ACF"/>
    <w:rsid w:val="00E84808"/>
    <w:rsid w:val="00E85F92"/>
    <w:rsid w:val="00E874F8"/>
    <w:rsid w:val="00E90185"/>
    <w:rsid w:val="00E91A71"/>
    <w:rsid w:val="00E94938"/>
    <w:rsid w:val="00E95634"/>
    <w:rsid w:val="00E96AE5"/>
    <w:rsid w:val="00E96EE8"/>
    <w:rsid w:val="00EA10F7"/>
    <w:rsid w:val="00EA1E54"/>
    <w:rsid w:val="00EA23AF"/>
    <w:rsid w:val="00EA31E2"/>
    <w:rsid w:val="00EA5AAC"/>
    <w:rsid w:val="00EA6359"/>
    <w:rsid w:val="00EA6E11"/>
    <w:rsid w:val="00EA783C"/>
    <w:rsid w:val="00EB4615"/>
    <w:rsid w:val="00EC2D4E"/>
    <w:rsid w:val="00EC37FF"/>
    <w:rsid w:val="00ED029A"/>
    <w:rsid w:val="00ED413A"/>
    <w:rsid w:val="00ED4669"/>
    <w:rsid w:val="00ED4C3E"/>
    <w:rsid w:val="00ED52EE"/>
    <w:rsid w:val="00ED5E13"/>
    <w:rsid w:val="00ED656B"/>
    <w:rsid w:val="00EE26EE"/>
    <w:rsid w:val="00EE39FE"/>
    <w:rsid w:val="00EE3B11"/>
    <w:rsid w:val="00EE57AB"/>
    <w:rsid w:val="00EE7CD4"/>
    <w:rsid w:val="00EF3683"/>
    <w:rsid w:val="00EF3752"/>
    <w:rsid w:val="00EF3BA2"/>
    <w:rsid w:val="00EF41F9"/>
    <w:rsid w:val="00EF4E8B"/>
    <w:rsid w:val="00EF509E"/>
    <w:rsid w:val="00EF5F3A"/>
    <w:rsid w:val="00F01E44"/>
    <w:rsid w:val="00F0221D"/>
    <w:rsid w:val="00F033DB"/>
    <w:rsid w:val="00F053CE"/>
    <w:rsid w:val="00F05AB9"/>
    <w:rsid w:val="00F068E1"/>
    <w:rsid w:val="00F06F12"/>
    <w:rsid w:val="00F073BF"/>
    <w:rsid w:val="00F07FE8"/>
    <w:rsid w:val="00F10AB6"/>
    <w:rsid w:val="00F134AD"/>
    <w:rsid w:val="00F13C01"/>
    <w:rsid w:val="00F15238"/>
    <w:rsid w:val="00F1537B"/>
    <w:rsid w:val="00F16FBA"/>
    <w:rsid w:val="00F20470"/>
    <w:rsid w:val="00F221B4"/>
    <w:rsid w:val="00F221FE"/>
    <w:rsid w:val="00F228E6"/>
    <w:rsid w:val="00F22E21"/>
    <w:rsid w:val="00F234D6"/>
    <w:rsid w:val="00F26641"/>
    <w:rsid w:val="00F26C5A"/>
    <w:rsid w:val="00F26FDE"/>
    <w:rsid w:val="00F30C38"/>
    <w:rsid w:val="00F31210"/>
    <w:rsid w:val="00F325AB"/>
    <w:rsid w:val="00F33BAF"/>
    <w:rsid w:val="00F40452"/>
    <w:rsid w:val="00F426EE"/>
    <w:rsid w:val="00F42B18"/>
    <w:rsid w:val="00F435E9"/>
    <w:rsid w:val="00F44CAE"/>
    <w:rsid w:val="00F5151A"/>
    <w:rsid w:val="00F51F6E"/>
    <w:rsid w:val="00F524D9"/>
    <w:rsid w:val="00F52E8C"/>
    <w:rsid w:val="00F54758"/>
    <w:rsid w:val="00F54C28"/>
    <w:rsid w:val="00F56DFF"/>
    <w:rsid w:val="00F576E8"/>
    <w:rsid w:val="00F579CA"/>
    <w:rsid w:val="00F57FF9"/>
    <w:rsid w:val="00F60C16"/>
    <w:rsid w:val="00F6282D"/>
    <w:rsid w:val="00F6338A"/>
    <w:rsid w:val="00F6448E"/>
    <w:rsid w:val="00F64DA8"/>
    <w:rsid w:val="00F6633A"/>
    <w:rsid w:val="00F70D29"/>
    <w:rsid w:val="00F70E25"/>
    <w:rsid w:val="00F72821"/>
    <w:rsid w:val="00F73D93"/>
    <w:rsid w:val="00F80308"/>
    <w:rsid w:val="00F839CD"/>
    <w:rsid w:val="00F83E35"/>
    <w:rsid w:val="00F876CC"/>
    <w:rsid w:val="00F87F7B"/>
    <w:rsid w:val="00F909CB"/>
    <w:rsid w:val="00F90BE9"/>
    <w:rsid w:val="00F913A7"/>
    <w:rsid w:val="00F934D9"/>
    <w:rsid w:val="00F9628D"/>
    <w:rsid w:val="00FA0443"/>
    <w:rsid w:val="00FA1AF3"/>
    <w:rsid w:val="00FA46FE"/>
    <w:rsid w:val="00FA4AFD"/>
    <w:rsid w:val="00FA539A"/>
    <w:rsid w:val="00FB0099"/>
    <w:rsid w:val="00FB0B3E"/>
    <w:rsid w:val="00FB0E7C"/>
    <w:rsid w:val="00FB17E3"/>
    <w:rsid w:val="00FB40AE"/>
    <w:rsid w:val="00FB4901"/>
    <w:rsid w:val="00FB5178"/>
    <w:rsid w:val="00FB6E57"/>
    <w:rsid w:val="00FC01F7"/>
    <w:rsid w:val="00FC3884"/>
    <w:rsid w:val="00FC76BD"/>
    <w:rsid w:val="00FD0052"/>
    <w:rsid w:val="00FD0578"/>
    <w:rsid w:val="00FD0F04"/>
    <w:rsid w:val="00FD0F9F"/>
    <w:rsid w:val="00FD1BD3"/>
    <w:rsid w:val="00FD1BEC"/>
    <w:rsid w:val="00FE32BB"/>
    <w:rsid w:val="00FE5DC2"/>
    <w:rsid w:val="00FE63B7"/>
    <w:rsid w:val="00FE64DF"/>
    <w:rsid w:val="00FE67EE"/>
    <w:rsid w:val="00FE6C9B"/>
    <w:rsid w:val="00FF098D"/>
    <w:rsid w:val="00FF1837"/>
    <w:rsid w:val="00FF274F"/>
    <w:rsid w:val="00FF3E01"/>
    <w:rsid w:val="00FF3F23"/>
    <w:rsid w:val="00FF490E"/>
    <w:rsid w:val="00FF552D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75ACC4-8006-4B2B-AE0D-F3FB49BE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FE"/>
    <w:pPr>
      <w:jc w:val="both"/>
    </w:pPr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D1487"/>
    <w:pPr>
      <w:spacing w:after="0"/>
      <w:outlineLvl w:val="0"/>
    </w:pPr>
    <w:rPr>
      <w:b/>
      <w:bCs/>
      <w:caps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1487"/>
    <w:pPr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426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B426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426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426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426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426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426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ueoutline">
    <w:name w:val="Blue outline"/>
    <w:basedOn w:val="Normal"/>
    <w:link w:val="BlueoutlineChar"/>
    <w:rsid w:val="00903937"/>
    <w:pPr>
      <w:ind w:left="4320" w:firstLine="720"/>
    </w:pPr>
    <w:rPr>
      <w:b/>
      <w:caps/>
      <w:outline/>
      <w:color w:val="548DD4"/>
      <w:sz w:val="144"/>
      <w:szCs w:val="144"/>
      <w14:textOutline w14:w="9525" w14:cap="flat" w14:cmpd="sng" w14:algn="ctr">
        <w14:solidFill>
          <w14:srgbClr w14:val="548DD4"/>
        </w14:solidFill>
        <w14:prstDash w14:val="solid"/>
        <w14:round/>
      </w14:textOutline>
      <w14:textFill>
        <w14:noFill/>
      </w14:textFill>
    </w:rPr>
  </w:style>
  <w:style w:type="character" w:customStyle="1" w:styleId="BlueoutlineChar">
    <w:name w:val="Blue outline Char"/>
    <w:basedOn w:val="Fontepargpadro"/>
    <w:link w:val="Blueoutline"/>
    <w:rsid w:val="00903937"/>
    <w:rPr>
      <w:b/>
      <w:caps/>
      <w:outline/>
      <w:color w:val="548DD4"/>
      <w:sz w:val="144"/>
      <w:szCs w:val="144"/>
      <w14:textOutline w14:w="9525" w14:cap="flat" w14:cmpd="sng" w14:algn="ctr">
        <w14:solidFill>
          <w14:srgbClr w14:val="548DD4"/>
        </w14:solidFill>
        <w14:prstDash w14:val="solid"/>
        <w14:round/>
      </w14:textOutline>
      <w14:textFill>
        <w14:noFill/>
      </w14:textFill>
    </w:rPr>
  </w:style>
  <w:style w:type="character" w:customStyle="1" w:styleId="Ttulo2Char">
    <w:name w:val="Título 2 Char"/>
    <w:basedOn w:val="Fontepargpadro"/>
    <w:link w:val="Ttulo2"/>
    <w:uiPriority w:val="9"/>
    <w:rsid w:val="002D1487"/>
    <w:rPr>
      <w:caps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2D1487"/>
    <w:rPr>
      <w:b/>
      <w:bCs/>
      <w:caps/>
      <w:spacing w:val="15"/>
    </w:rPr>
  </w:style>
  <w:style w:type="character" w:styleId="nfaseIntensa">
    <w:name w:val="Intense Emphasis"/>
    <w:uiPriority w:val="21"/>
    <w:qFormat/>
    <w:rsid w:val="004B4267"/>
    <w:rPr>
      <w:b/>
      <w:bCs/>
      <w:caps/>
      <w:color w:val="243F60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426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4267"/>
    <w:rPr>
      <w:i/>
      <w:iCs/>
      <w:color w:val="4F81BD" w:themeColor="accent1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F7E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7EC2"/>
  </w:style>
  <w:style w:type="paragraph" w:styleId="Rodap">
    <w:name w:val="footer"/>
    <w:basedOn w:val="Normal"/>
    <w:link w:val="RodapChar"/>
    <w:uiPriority w:val="99"/>
    <w:unhideWhenUsed/>
    <w:rsid w:val="00AF7E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7EC2"/>
  </w:style>
  <w:style w:type="paragraph" w:styleId="Textodebalo">
    <w:name w:val="Balloon Text"/>
    <w:basedOn w:val="Normal"/>
    <w:link w:val="TextodebaloChar"/>
    <w:uiPriority w:val="99"/>
    <w:semiHidden/>
    <w:unhideWhenUsed/>
    <w:rsid w:val="00AF7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7EC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D6C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4B426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B4267"/>
    <w:pPr>
      <w:jc w:val="center"/>
    </w:pPr>
    <w:rPr>
      <w:b/>
      <w:bCs/>
      <w:color w:val="365F91" w:themeColor="accent1" w:themeShade="BF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4B4267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4B4267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4267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4267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4267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4267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4267"/>
    <w:rPr>
      <w:i/>
      <w:caps/>
      <w:spacing w:val="10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B426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0F210C"/>
    <w:pPr>
      <w:tabs>
        <w:tab w:val="right" w:leader="dot" w:pos="9639"/>
      </w:tabs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0F210C"/>
    <w:pPr>
      <w:tabs>
        <w:tab w:val="right" w:leader="dot" w:pos="9639"/>
      </w:tabs>
    </w:pPr>
  </w:style>
  <w:style w:type="character" w:styleId="Hyperlink">
    <w:name w:val="Hyperlink"/>
    <w:basedOn w:val="Fontepargpadro"/>
    <w:uiPriority w:val="99"/>
    <w:unhideWhenUsed/>
    <w:rsid w:val="003B2A91"/>
    <w:rPr>
      <w:color w:val="0000FF"/>
      <w:u w:val="single"/>
    </w:rPr>
  </w:style>
  <w:style w:type="character" w:customStyle="1" w:styleId="tx1">
    <w:name w:val="tx1"/>
    <w:basedOn w:val="Fontepargpadro"/>
    <w:rsid w:val="00996734"/>
    <w:rPr>
      <w:b/>
      <w:bCs/>
    </w:rPr>
  </w:style>
  <w:style w:type="character" w:customStyle="1" w:styleId="m1">
    <w:name w:val="m1"/>
    <w:basedOn w:val="Fontepargpadro"/>
    <w:rsid w:val="00996734"/>
    <w:rPr>
      <w:color w:val="0000FF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104CF"/>
    <w:pPr>
      <w:ind w:left="440"/>
    </w:pPr>
  </w:style>
  <w:style w:type="paragraph" w:styleId="NormalWeb">
    <w:name w:val="Normal (Web)"/>
    <w:basedOn w:val="Normal"/>
    <w:uiPriority w:val="99"/>
    <w:unhideWhenUsed/>
    <w:rsid w:val="00B7243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/>
    </w:rPr>
  </w:style>
  <w:style w:type="character" w:styleId="Forte">
    <w:name w:val="Strong"/>
    <w:uiPriority w:val="22"/>
    <w:qFormat/>
    <w:rsid w:val="004B4267"/>
    <w:rPr>
      <w:b/>
      <w:bCs/>
    </w:rPr>
  </w:style>
  <w:style w:type="paragraph" w:customStyle="1" w:styleId="TtulodoDocumento">
    <w:name w:val="Título do Documento"/>
    <w:basedOn w:val="Normal"/>
    <w:qFormat/>
    <w:rsid w:val="003C3661"/>
    <w:pPr>
      <w:spacing w:after="0" w:line="360" w:lineRule="auto"/>
      <w:jc w:val="center"/>
    </w:pPr>
    <w:rPr>
      <w:rFonts w:ascii="Verdana" w:eastAsia="Times New Roman" w:hAnsi="Verdana"/>
      <w:b/>
      <w:sz w:val="52"/>
      <w:szCs w:val="40"/>
      <w:lang w:val="pt-BR" w:eastAsia="pt-BR"/>
    </w:rPr>
  </w:style>
  <w:style w:type="paragraph" w:customStyle="1" w:styleId="Estilo1-Titulo1">
    <w:name w:val="Estilo1 - Titulo1"/>
    <w:basedOn w:val="Ttulo1"/>
    <w:qFormat/>
    <w:rsid w:val="003C3661"/>
    <w:pPr>
      <w:spacing w:before="240" w:after="240" w:line="240" w:lineRule="auto"/>
    </w:pPr>
    <w:rPr>
      <w:color w:val="365F91"/>
      <w:lang w:val="pt-BR"/>
    </w:rPr>
  </w:style>
  <w:style w:type="paragraph" w:customStyle="1" w:styleId="Estilo1-Titulo2">
    <w:name w:val="Estilo1 - Titulo2"/>
    <w:basedOn w:val="Ttulo2"/>
    <w:rsid w:val="003C3661"/>
    <w:pPr>
      <w:spacing w:before="240" w:after="240" w:line="240" w:lineRule="auto"/>
    </w:pPr>
    <w:rPr>
      <w:color w:val="4F81BD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4B4267"/>
    <w:pPr>
      <w:spacing w:before="0" w:after="0" w:line="240" w:lineRule="auto"/>
    </w:pPr>
  </w:style>
  <w:style w:type="paragraph" w:customStyle="1" w:styleId="TextoNormalTabela">
    <w:name w:val="Texto Normal Tabela"/>
    <w:basedOn w:val="Normal"/>
    <w:link w:val="TextoNormalTabelaChar"/>
    <w:qFormat/>
    <w:rsid w:val="000778C2"/>
    <w:pPr>
      <w:spacing w:after="0" w:line="240" w:lineRule="auto"/>
    </w:pPr>
    <w:rPr>
      <w:rFonts w:ascii="Verdana" w:eastAsia="Times New Roman" w:hAnsi="Verdana"/>
      <w:sz w:val="18"/>
      <w:lang w:val="pt-BR" w:eastAsia="pt-BR"/>
    </w:rPr>
  </w:style>
  <w:style w:type="character" w:customStyle="1" w:styleId="TextoNormalTabelaChar">
    <w:name w:val="Texto Normal Tabela Char"/>
    <w:basedOn w:val="Fontepargpadro"/>
    <w:link w:val="TextoNormalTabela"/>
    <w:rsid w:val="000778C2"/>
    <w:rPr>
      <w:rFonts w:ascii="Verdana" w:eastAsia="Times New Roman" w:hAnsi="Verdana"/>
      <w:sz w:val="18"/>
    </w:rPr>
  </w:style>
  <w:style w:type="table" w:customStyle="1" w:styleId="ListaClara-nfase11">
    <w:name w:val="Lista Clara - Ênfase 11"/>
    <w:basedOn w:val="Tabelanormal"/>
    <w:uiPriority w:val="61"/>
    <w:rsid w:val="000778C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2669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2669B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4B426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B4267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426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B4267"/>
    <w:rPr>
      <w:caps/>
      <w:color w:val="595959" w:themeColor="text1" w:themeTint="A6"/>
      <w:spacing w:val="10"/>
      <w:sz w:val="24"/>
      <w:szCs w:val="24"/>
    </w:rPr>
  </w:style>
  <w:style w:type="character" w:styleId="nfase">
    <w:name w:val="Emphasis"/>
    <w:uiPriority w:val="20"/>
    <w:qFormat/>
    <w:rsid w:val="004B4267"/>
    <w:rPr>
      <w:caps/>
      <w:color w:val="243F60" w:themeColor="accent1" w:themeShade="7F"/>
      <w:spacing w:val="5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B4267"/>
    <w:rPr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B4267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B4267"/>
    <w:rPr>
      <w:i/>
      <w:iCs/>
      <w:sz w:val="20"/>
      <w:szCs w:val="20"/>
    </w:rPr>
  </w:style>
  <w:style w:type="character" w:styleId="nfaseSutil">
    <w:name w:val="Subtle Emphasis"/>
    <w:uiPriority w:val="19"/>
    <w:qFormat/>
    <w:rsid w:val="004B4267"/>
    <w:rPr>
      <w:i/>
      <w:iCs/>
      <w:color w:val="243F60" w:themeColor="accent1" w:themeShade="7F"/>
    </w:rPr>
  </w:style>
  <w:style w:type="character" w:styleId="RefernciaSutil">
    <w:name w:val="Subtle Reference"/>
    <w:uiPriority w:val="31"/>
    <w:qFormat/>
    <w:rsid w:val="004B4267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4B4267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4B4267"/>
    <w:rPr>
      <w:b/>
      <w:bCs/>
      <w:i/>
      <w:iCs/>
      <w:spacing w:val="9"/>
    </w:rPr>
  </w:style>
  <w:style w:type="paragraph" w:customStyle="1" w:styleId="TextoNormal">
    <w:name w:val="Texto Normal"/>
    <w:basedOn w:val="Normal"/>
    <w:link w:val="TextoNormalChar"/>
    <w:qFormat/>
    <w:rsid w:val="003016D8"/>
    <w:pPr>
      <w:spacing w:before="0" w:after="0"/>
      <w:ind w:firstLine="709"/>
    </w:pPr>
    <w:rPr>
      <w:rFonts w:ascii="Verdana" w:eastAsia="Times New Roman" w:hAnsi="Verdana" w:cs="Times New Roman"/>
      <w:lang w:val="pt-BR" w:bidi="ar-SA"/>
    </w:rPr>
  </w:style>
  <w:style w:type="character" w:customStyle="1" w:styleId="TextoNormalChar">
    <w:name w:val="Texto Normal Char"/>
    <w:basedOn w:val="Fontepargpadro"/>
    <w:link w:val="TextoNormal"/>
    <w:rsid w:val="003016D8"/>
    <w:rPr>
      <w:rFonts w:ascii="Verdana" w:eastAsia="Times New Roman" w:hAnsi="Verdana" w:cs="Times New Roman"/>
      <w:sz w:val="20"/>
      <w:szCs w:val="20"/>
      <w:lang w:val="pt-BR" w:bidi="ar-SA"/>
    </w:rPr>
  </w:style>
  <w:style w:type="table" w:styleId="ListaClara-nfase3">
    <w:name w:val="Light List Accent 3"/>
    <w:basedOn w:val="Tabelanormal"/>
    <w:uiPriority w:val="61"/>
    <w:rsid w:val="003016D8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pt-BR" w:bidi="ar-S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3A0B07"/>
    <w:rPr>
      <w:color w:val="800080" w:themeColor="followed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D912B8"/>
    <w:rPr>
      <w:sz w:val="20"/>
      <w:szCs w:val="20"/>
    </w:rPr>
  </w:style>
  <w:style w:type="table" w:styleId="TabeladeGrade5Escura-nfase1">
    <w:name w:val="Grid Table 5 Dark Accent 1"/>
    <w:basedOn w:val="Tabelanormal"/>
    <w:uiPriority w:val="50"/>
    <w:rsid w:val="00A912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TpicoDiferenciadoChar">
    <w:name w:val="Título TópicoDiferenciado Char"/>
    <w:basedOn w:val="Fontepargpadro"/>
    <w:link w:val="TtuloTpicoDiferenciado"/>
    <w:locked/>
    <w:rsid w:val="001615D5"/>
    <w:rPr>
      <w:rFonts w:ascii="Arial" w:hAnsi="Arial" w:cs="Arial"/>
      <w:b/>
      <w:bCs/>
      <w:kern w:val="32"/>
      <w:sz w:val="28"/>
      <w:szCs w:val="40"/>
    </w:rPr>
  </w:style>
  <w:style w:type="paragraph" w:customStyle="1" w:styleId="TtuloTpicoDiferenciado">
    <w:name w:val="Título TópicoDiferenciado"/>
    <w:basedOn w:val="Normal"/>
    <w:next w:val="TextoNormal"/>
    <w:link w:val="TtuloTpicoDiferenciadoChar"/>
    <w:qFormat/>
    <w:rsid w:val="001615D5"/>
    <w:pPr>
      <w:keepNext/>
      <w:numPr>
        <w:numId w:val="9"/>
      </w:numPr>
      <w:spacing w:before="240" w:after="120" w:line="240" w:lineRule="auto"/>
      <w:outlineLvl w:val="0"/>
    </w:pPr>
    <w:rPr>
      <w:rFonts w:ascii="Arial" w:hAnsi="Arial" w:cs="Arial"/>
      <w:b/>
      <w:bCs/>
      <w:kern w:val="32"/>
      <w:sz w:val="28"/>
      <w:szCs w:val="40"/>
    </w:rPr>
  </w:style>
  <w:style w:type="table" w:styleId="ListaClara-nfase1">
    <w:name w:val="Light List Accent 1"/>
    <w:basedOn w:val="Tabelanormal"/>
    <w:uiPriority w:val="61"/>
    <w:rsid w:val="001615D5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pt-BR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0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6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6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2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Igarashi\Dados%20de%20aplicativos\Microsoft\Templates\Professional%20Memo%20blue%20sky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28F0B9F6D5A34FA711AA5DC67AC8D7" ma:contentTypeVersion="0" ma:contentTypeDescription="Crie um novo documento." ma:contentTypeScope="" ma:versionID="7725292e49d28a5bfb414d505f760cae">
  <xsd:schema xmlns:xsd="http://www.w3.org/2001/XMLSchema" xmlns:xs="http://www.w3.org/2001/XMLSchema" xmlns:p="http://schemas.microsoft.com/office/2006/metadata/properties" xmlns:ns2="c0932852-ca90-470a-b4f9-b4b79b474ced" targetNamespace="http://schemas.microsoft.com/office/2006/metadata/properties" ma:root="true" ma:fieldsID="8a7f921838987da7081cd934794b8089" ns2:_="">
    <xsd:import namespace="c0932852-ca90-470a-b4f9-b4b79b474ce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32852-ca90-470a-b4f9-b4b79b474ce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>
  <documentManagement>
    <_dlc_DocId xmlns="c0932852-ca90-470a-b4f9-b4b79b474ced">6HW5H52XZHVD-201-54</_dlc_DocId>
    <_dlc_DocIdUrl xmlns="c0932852-ca90-470a-b4f9-b4b79b474ced">
      <Url>http://portal.mstech.com.br/pwa/metodologiadegestaodeprojetos/_layouts/DocIdRedir.aspx?ID=6HW5H52XZHVD-201-54</Url>
      <Description>6HW5H52XZHVD-201-54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8CAB47A-A63B-4CC2-B016-938FD5D1D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32852-ca90-470a-b4f9-b4b79b474c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A6AE5D-E396-4E45-B71E-F3BDD9F0CF8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03B2018-2C4B-4812-8B98-BEDD8E4E38C2}">
  <ds:schemaRefs>
    <ds:schemaRef ds:uri="http://schemas.microsoft.com/office/2006/metadata/properties"/>
    <ds:schemaRef ds:uri="c0932852-ca90-470a-b4f9-b4b79b474ced"/>
  </ds:schemaRefs>
</ds:datastoreItem>
</file>

<file path=customXml/itemProps4.xml><?xml version="1.0" encoding="utf-8"?>
<ds:datastoreItem xmlns:ds="http://schemas.openxmlformats.org/officeDocument/2006/customXml" ds:itemID="{C0D782BE-FE8C-4921-B237-BDD53BFFF2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3915E1-C5D5-4044-A872-5590A690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Memo blue sky.dotx</Template>
  <TotalTime>259</TotalTime>
  <Pages>7</Pages>
  <Words>467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(Nome do projeto)-Documento de Arquitetura-[AAAA-MM-DD]</vt:lpstr>
      <vt:lpstr/>
    </vt:vector>
  </TitlesOfParts>
  <Company>Hewlett-Packard</Company>
  <LinksUpToDate>false</LinksUpToDate>
  <CharactersWithSpaces>2990</CharactersWithSpaces>
  <SharedDoc>false</SharedDoc>
  <HLinks>
    <vt:vector size="24" baseType="variant"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_Toc326070983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_Toc326070982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_Toc326070981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_Toc326070980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(Nome do projeto)-Documento de Arquitetura-[AAAA-MM-DD]</dc:title>
  <dc:creator>Daniel Igarashi</dc:creator>
  <cp:lastModifiedBy>Thiago Macedo Silvestre</cp:lastModifiedBy>
  <cp:revision>11</cp:revision>
  <cp:lastPrinted>2012-10-01T16:58:00Z</cp:lastPrinted>
  <dcterms:created xsi:type="dcterms:W3CDTF">2015-05-14T18:39:00Z</dcterms:created>
  <dcterms:modified xsi:type="dcterms:W3CDTF">2016-02-26T20:34:00Z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TC300000801033</vt:lpwstr>
  </property>
  <property fmtid="{D5CDD505-2E9C-101B-9397-08002B2CF9AE}" pid="3" name="ContentTypeId">
    <vt:lpwstr>0x010100B628F0B9F6D5A34FA711AA5DC67AC8D7</vt:lpwstr>
  </property>
  <property fmtid="{D5CDD505-2E9C-101B-9397-08002B2CF9AE}" pid="4" name="_dlc_DocIdItemGuid">
    <vt:lpwstr>a803f3ad-77fe-4233-a570-45010a3aebee</vt:lpwstr>
  </property>
</Properties>
</file>